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E9" w:rsidRPr="009B3E77" w:rsidRDefault="001E1FE9" w:rsidP="00FD03DB">
      <w:pPr>
        <w:pStyle w:val="Table"/>
      </w:pPr>
    </w:p>
    <w:p w:rsidR="001E1FE9" w:rsidRPr="009B3E77" w:rsidRDefault="001E1FE9" w:rsidP="00FD03DB"/>
    <w:p w:rsidR="001E1FE9" w:rsidRPr="009B3E77" w:rsidRDefault="001E1FE9" w:rsidP="00FD03DB"/>
    <w:p w:rsidR="001E1FE9" w:rsidRPr="006923F8" w:rsidRDefault="001E1FE9" w:rsidP="00FD03DB">
      <w:pPr>
        <w:pStyle w:val="TitleProject"/>
        <w:rPr>
          <w:rFonts w:ascii="Calibri" w:hAnsi="Calibri" w:cs="Calibri"/>
          <w:sz w:val="60"/>
        </w:rPr>
      </w:pPr>
      <w:r w:rsidRPr="006923F8">
        <w:rPr>
          <w:rFonts w:ascii="Calibri" w:hAnsi="Calibri" w:cs="Calibri"/>
          <w:sz w:val="60"/>
        </w:rPr>
        <w:t>[Project Title]</w:t>
      </w:r>
    </w:p>
    <w:p w:rsidR="001E1FE9" w:rsidRPr="009B3E77" w:rsidRDefault="001E1FE9" w:rsidP="00FD03DB">
      <w:pPr>
        <w:pStyle w:val="DocDetails"/>
      </w:pPr>
    </w:p>
    <w:p w:rsidR="001E1FE9" w:rsidRPr="009B3E77" w:rsidRDefault="001E1FE9" w:rsidP="00FD03DB">
      <w:pPr>
        <w:pStyle w:val="DocDetails"/>
      </w:pPr>
    </w:p>
    <w:p w:rsidR="001E1FE9" w:rsidRPr="009B3E77" w:rsidRDefault="001E1FE9" w:rsidP="00FD03DB">
      <w:pPr>
        <w:pStyle w:val="DocDetails"/>
      </w:pPr>
    </w:p>
    <w:p w:rsidR="001E1FE9" w:rsidRPr="009B3E77" w:rsidRDefault="00F1705F" w:rsidP="00FD03DB">
      <w:pPr>
        <w:pStyle w:val="DocDetails"/>
      </w:pPr>
      <w:r>
        <w:tab/>
      </w:r>
      <w:r>
        <w:tab/>
      </w:r>
      <w:r>
        <w:tab/>
      </w:r>
      <w:r>
        <w:tab/>
      </w:r>
      <w:r>
        <w:tab/>
        <w:t>Corban Hirawani</w:t>
      </w:r>
    </w:p>
    <w:tbl>
      <w:tblPr>
        <w:tblW w:w="6379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127"/>
        <w:gridCol w:w="4252"/>
      </w:tblGrid>
      <w:tr w:rsidR="001E1FE9" w:rsidRPr="006923F8" w:rsidTr="00F82B87">
        <w:trPr>
          <w:cantSplit/>
          <w:trHeight w:val="367"/>
        </w:trPr>
        <w:tc>
          <w:tcPr>
            <w:tcW w:w="2127" w:type="dxa"/>
            <w:vMerge w:val="restart"/>
          </w:tcPr>
          <w:p w:rsidR="001E1FE9" w:rsidRPr="006923F8" w:rsidRDefault="001E1FE9" w:rsidP="00FD03DB">
            <w:pPr>
              <w:pStyle w:val="DocDetails"/>
              <w:rPr>
                <w:rFonts w:ascii="Calibri" w:hAnsi="Calibri" w:cs="Calibri"/>
                <w:sz w:val="24"/>
              </w:rPr>
            </w:pPr>
            <w:r w:rsidRPr="006923F8">
              <w:rPr>
                <w:rFonts w:ascii="Calibri" w:hAnsi="Calibri" w:cs="Calibri"/>
                <w:sz w:val="24"/>
              </w:rPr>
              <w:t>Project team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:rsidR="001E1FE9" w:rsidRPr="006923F8" w:rsidRDefault="001E1FE9" w:rsidP="00FD03DB">
            <w:pPr>
              <w:pStyle w:val="DocDetails"/>
              <w:rPr>
                <w:rFonts w:ascii="Calibri" w:hAnsi="Calibri" w:cs="Calibri"/>
                <w:sz w:val="24"/>
              </w:rPr>
            </w:pPr>
            <w:r w:rsidRPr="006923F8">
              <w:rPr>
                <w:rFonts w:ascii="Calibri" w:hAnsi="Calibri" w:cs="Calibri"/>
                <w:sz w:val="24"/>
              </w:rPr>
              <w:t>[add team members here]</w:t>
            </w:r>
          </w:p>
        </w:tc>
      </w:tr>
      <w:tr w:rsidR="001E1FE9" w:rsidRPr="006923F8" w:rsidTr="00F82B87">
        <w:trPr>
          <w:cantSplit/>
        </w:trPr>
        <w:tc>
          <w:tcPr>
            <w:tcW w:w="2127" w:type="dxa"/>
            <w:vMerge/>
          </w:tcPr>
          <w:p w:rsidR="001E1FE9" w:rsidRPr="006923F8" w:rsidRDefault="001E1FE9" w:rsidP="00FD03DB">
            <w:pPr>
              <w:pStyle w:val="DocDetails"/>
              <w:rPr>
                <w:rFonts w:ascii="Calibri" w:hAnsi="Calibri" w:cs="Calibri"/>
                <w:sz w:val="24"/>
              </w:rPr>
            </w:pPr>
          </w:p>
        </w:tc>
        <w:tc>
          <w:tcPr>
            <w:tcW w:w="4252" w:type="dxa"/>
          </w:tcPr>
          <w:p w:rsidR="001E1FE9" w:rsidRPr="006923F8" w:rsidRDefault="001E1FE9" w:rsidP="00FD03DB">
            <w:pPr>
              <w:pStyle w:val="DocDetails"/>
              <w:rPr>
                <w:rFonts w:ascii="Calibri" w:hAnsi="Calibri" w:cs="Calibri"/>
                <w:sz w:val="24"/>
              </w:rPr>
            </w:pPr>
          </w:p>
        </w:tc>
      </w:tr>
      <w:tr w:rsidR="001E1FE9" w:rsidRPr="006923F8" w:rsidTr="00F82B87">
        <w:trPr>
          <w:cantSplit/>
        </w:trPr>
        <w:tc>
          <w:tcPr>
            <w:tcW w:w="2127" w:type="dxa"/>
            <w:vMerge/>
          </w:tcPr>
          <w:p w:rsidR="001E1FE9" w:rsidRPr="006923F8" w:rsidRDefault="001E1FE9" w:rsidP="00FD03DB">
            <w:pPr>
              <w:pStyle w:val="DocDetails"/>
              <w:rPr>
                <w:rFonts w:ascii="Calibri" w:hAnsi="Calibri" w:cs="Calibri"/>
                <w:sz w:val="24"/>
              </w:rPr>
            </w:pPr>
          </w:p>
        </w:tc>
        <w:tc>
          <w:tcPr>
            <w:tcW w:w="4252" w:type="dxa"/>
          </w:tcPr>
          <w:p w:rsidR="001E1FE9" w:rsidRPr="006923F8" w:rsidRDefault="001E1FE9" w:rsidP="00FD03DB">
            <w:pPr>
              <w:pStyle w:val="DocDetails"/>
              <w:rPr>
                <w:rFonts w:ascii="Calibri" w:hAnsi="Calibri" w:cs="Calibri"/>
                <w:sz w:val="24"/>
              </w:rPr>
            </w:pPr>
          </w:p>
        </w:tc>
      </w:tr>
      <w:tr w:rsidR="001E1FE9" w:rsidRPr="006923F8" w:rsidTr="00F82B87">
        <w:trPr>
          <w:cantSplit/>
        </w:trPr>
        <w:tc>
          <w:tcPr>
            <w:tcW w:w="2127" w:type="dxa"/>
            <w:vMerge/>
          </w:tcPr>
          <w:p w:rsidR="001E1FE9" w:rsidRPr="006923F8" w:rsidRDefault="001E1FE9" w:rsidP="00FD03DB">
            <w:pPr>
              <w:pStyle w:val="DocDetails"/>
              <w:rPr>
                <w:rFonts w:ascii="Calibri" w:hAnsi="Calibri" w:cs="Calibri"/>
                <w:sz w:val="24"/>
              </w:rPr>
            </w:pPr>
          </w:p>
        </w:tc>
        <w:tc>
          <w:tcPr>
            <w:tcW w:w="4252" w:type="dxa"/>
          </w:tcPr>
          <w:p w:rsidR="001E1FE9" w:rsidRPr="006923F8" w:rsidRDefault="001E1FE9" w:rsidP="00FD03DB">
            <w:pPr>
              <w:pStyle w:val="DocDetails"/>
              <w:rPr>
                <w:rFonts w:ascii="Calibri" w:hAnsi="Calibri" w:cs="Calibri"/>
                <w:sz w:val="24"/>
              </w:rPr>
            </w:pPr>
          </w:p>
        </w:tc>
      </w:tr>
      <w:tr w:rsidR="001E1FE9" w:rsidRPr="006923F8" w:rsidTr="00F82B87">
        <w:trPr>
          <w:cantSplit/>
          <w:trHeight w:val="331"/>
        </w:trPr>
        <w:tc>
          <w:tcPr>
            <w:tcW w:w="2127" w:type="dxa"/>
            <w:vMerge/>
          </w:tcPr>
          <w:p w:rsidR="001E1FE9" w:rsidRPr="006923F8" w:rsidRDefault="001E1FE9" w:rsidP="00FD03DB">
            <w:pPr>
              <w:pStyle w:val="DocDetails"/>
              <w:rPr>
                <w:rFonts w:ascii="Calibri" w:hAnsi="Calibri" w:cs="Calibri"/>
                <w:sz w:val="24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1E1FE9" w:rsidRPr="006923F8" w:rsidRDefault="00F1705F" w:rsidP="00FD03DB">
            <w:pPr>
              <w:pStyle w:val="DocDetails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22/08/2017</w:t>
            </w:r>
          </w:p>
        </w:tc>
      </w:tr>
      <w:tr w:rsidR="001E1FE9" w:rsidRPr="006923F8" w:rsidTr="00F82B87">
        <w:trPr>
          <w:cantSplit/>
        </w:trPr>
        <w:tc>
          <w:tcPr>
            <w:tcW w:w="2127" w:type="dxa"/>
          </w:tcPr>
          <w:p w:rsidR="001E1FE9" w:rsidRPr="006923F8" w:rsidRDefault="001E1FE9" w:rsidP="00FD03DB">
            <w:pPr>
              <w:pStyle w:val="DocDetails"/>
              <w:rPr>
                <w:rFonts w:ascii="Calibri" w:hAnsi="Calibri" w:cs="Calibri"/>
                <w:sz w:val="24"/>
              </w:rPr>
            </w:pPr>
            <w:r w:rsidRPr="006923F8">
              <w:rPr>
                <w:rFonts w:ascii="Calibri" w:hAnsi="Calibri" w:cs="Calibri"/>
                <w:sz w:val="24"/>
              </w:rPr>
              <w:t xml:space="preserve">Date last revised </w:t>
            </w:r>
          </w:p>
        </w:tc>
        <w:tc>
          <w:tcPr>
            <w:tcW w:w="4252" w:type="dxa"/>
          </w:tcPr>
          <w:p w:rsidR="001E1FE9" w:rsidRPr="006923F8" w:rsidRDefault="001E1FE9" w:rsidP="00FD03DB">
            <w:pPr>
              <w:pStyle w:val="DocDetails"/>
              <w:rPr>
                <w:rFonts w:ascii="Calibri" w:hAnsi="Calibri" w:cs="Calibri"/>
                <w:sz w:val="24"/>
              </w:rPr>
            </w:pPr>
            <w:r w:rsidRPr="006923F8">
              <w:rPr>
                <w:rFonts w:ascii="Calibri" w:hAnsi="Calibri" w:cs="Calibri"/>
                <w:sz w:val="24"/>
              </w:rPr>
              <w:t>[add date last time document changed]</w:t>
            </w:r>
          </w:p>
        </w:tc>
      </w:tr>
    </w:tbl>
    <w:p w:rsidR="001E1FE9" w:rsidRPr="009B3E77" w:rsidRDefault="001E1FE9" w:rsidP="00FD03DB">
      <w:pPr>
        <w:pStyle w:val="DocDetails"/>
      </w:pPr>
    </w:p>
    <w:p w:rsidR="001E1FE9" w:rsidRPr="009B3E77" w:rsidRDefault="001E1FE9" w:rsidP="00FD03DB"/>
    <w:p w:rsidR="001E1FE9" w:rsidRPr="009B3E77" w:rsidRDefault="001E1FE9" w:rsidP="00FD03DB">
      <w:pPr>
        <w:pStyle w:val="Heading1"/>
        <w:sectPr w:rsidR="001E1FE9" w:rsidRPr="009B3E77" w:rsidSect="001E1FE9">
          <w:footerReference w:type="default" r:id="rId8"/>
          <w:headerReference w:type="first" r:id="rId9"/>
          <w:pgSz w:w="11907" w:h="16840" w:code="9"/>
          <w:pgMar w:top="1418" w:right="1418" w:bottom="1418" w:left="1418" w:header="680" w:footer="680" w:gutter="0"/>
          <w:cols w:space="720"/>
          <w:titlePg/>
        </w:sectPr>
      </w:pPr>
    </w:p>
    <w:p w:rsidR="001E1FE9" w:rsidRPr="006923F8" w:rsidRDefault="001E1FE9" w:rsidP="00F82B87">
      <w:pPr>
        <w:pStyle w:val="Heading1noTOC"/>
        <w:spacing w:before="240" w:after="240"/>
        <w:rPr>
          <w:rFonts w:ascii="Cambria" w:hAnsi="Cambria" w:cs="Calibri"/>
          <w:b w:val="0"/>
          <w:smallCaps w:val="0"/>
          <w:sz w:val="36"/>
        </w:rPr>
      </w:pPr>
      <w:bookmarkStart w:id="0" w:name="_Ref521140990"/>
      <w:bookmarkStart w:id="1" w:name="_Toc492545530"/>
      <w:r w:rsidRPr="006923F8">
        <w:rPr>
          <w:rFonts w:ascii="Cambria" w:hAnsi="Cambria" w:cs="Calibri"/>
          <w:b w:val="0"/>
          <w:smallCaps w:val="0"/>
          <w:sz w:val="36"/>
        </w:rPr>
        <w:lastRenderedPageBreak/>
        <w:t>Table of Contents</w:t>
      </w:r>
      <w:bookmarkEnd w:id="0"/>
      <w:bookmarkEnd w:id="1"/>
    </w:p>
    <w:p w:rsidR="006D4407" w:rsidRDefault="00E86F51">
      <w:pPr>
        <w:pStyle w:val="TOC1"/>
        <w:tabs>
          <w:tab w:val="righ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NZ" w:eastAsia="en-NZ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545530" w:history="1">
        <w:r w:rsidR="006D4407" w:rsidRPr="00C777A3">
          <w:rPr>
            <w:rStyle w:val="Hyperlink"/>
            <w:rFonts w:ascii="Cambria" w:hAnsi="Cambria"/>
            <w:noProof/>
          </w:rPr>
          <w:t>Table of Contents</w:t>
        </w:r>
        <w:r w:rsidR="006D4407">
          <w:rPr>
            <w:noProof/>
            <w:webHidden/>
          </w:rPr>
          <w:tab/>
        </w:r>
        <w:r w:rsidR="006D4407">
          <w:rPr>
            <w:noProof/>
            <w:webHidden/>
          </w:rPr>
          <w:fldChar w:fldCharType="begin"/>
        </w:r>
        <w:r w:rsidR="006D4407">
          <w:rPr>
            <w:noProof/>
            <w:webHidden/>
          </w:rPr>
          <w:instrText xml:space="preserve"> PAGEREF _Toc492545530 \h </w:instrText>
        </w:r>
        <w:r w:rsidR="006D4407">
          <w:rPr>
            <w:noProof/>
            <w:webHidden/>
          </w:rPr>
        </w:r>
        <w:r w:rsidR="006D4407">
          <w:rPr>
            <w:noProof/>
            <w:webHidden/>
          </w:rPr>
          <w:fldChar w:fldCharType="separate"/>
        </w:r>
        <w:r w:rsidR="006D4407">
          <w:rPr>
            <w:noProof/>
            <w:webHidden/>
          </w:rPr>
          <w:t>2</w:t>
        </w:r>
        <w:r w:rsidR="006D4407">
          <w:rPr>
            <w:noProof/>
            <w:webHidden/>
          </w:rPr>
          <w:fldChar w:fldCharType="end"/>
        </w:r>
      </w:hyperlink>
    </w:p>
    <w:p w:rsidR="006D4407" w:rsidRDefault="006D4407">
      <w:pPr>
        <w:pStyle w:val="TOC1"/>
        <w:tabs>
          <w:tab w:val="righ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NZ" w:eastAsia="en-NZ" w:bidi="ar-SA"/>
        </w:rPr>
      </w:pPr>
      <w:hyperlink w:anchor="_Toc492545531" w:history="1">
        <w:r w:rsidRPr="00C777A3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4407" w:rsidRDefault="006D4407">
      <w:pPr>
        <w:pStyle w:val="TOC1"/>
        <w:tabs>
          <w:tab w:val="righ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NZ" w:eastAsia="en-NZ" w:bidi="ar-SA"/>
        </w:rPr>
      </w:pPr>
      <w:hyperlink w:anchor="_Toc492545532" w:history="1">
        <w:r w:rsidRPr="00C777A3">
          <w:rPr>
            <w:rStyle w:val="Hyperlink"/>
            <w:noProof/>
          </w:rPr>
          <w:t>Project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4407" w:rsidRDefault="006D4407">
      <w:pPr>
        <w:pStyle w:val="TOC1"/>
        <w:tabs>
          <w:tab w:val="righ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NZ" w:eastAsia="en-NZ" w:bidi="ar-SA"/>
        </w:rPr>
      </w:pPr>
      <w:hyperlink w:anchor="_Toc492545533" w:history="1">
        <w:r w:rsidRPr="00C777A3">
          <w:rPr>
            <w:rStyle w:val="Hyperlink"/>
            <w:noProof/>
          </w:rPr>
          <w:t>Project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407" w:rsidRDefault="006D4407">
      <w:pPr>
        <w:pStyle w:val="TOC1"/>
        <w:tabs>
          <w:tab w:val="righ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NZ" w:eastAsia="en-NZ" w:bidi="ar-SA"/>
        </w:rPr>
      </w:pPr>
      <w:hyperlink w:anchor="_Toc492545534" w:history="1">
        <w:r w:rsidRPr="00C777A3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407" w:rsidRDefault="006D4407">
      <w:pPr>
        <w:pStyle w:val="TOC1"/>
        <w:tabs>
          <w:tab w:val="righ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NZ" w:eastAsia="en-NZ" w:bidi="ar-SA"/>
        </w:rPr>
      </w:pPr>
      <w:hyperlink w:anchor="_Toc492545535" w:history="1">
        <w:r w:rsidRPr="00C777A3">
          <w:rPr>
            <w:rStyle w:val="Hyperlink"/>
            <w:noProof/>
          </w:rPr>
          <w:t>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4407" w:rsidRDefault="006D4407">
      <w:pPr>
        <w:pStyle w:val="TOC1"/>
        <w:tabs>
          <w:tab w:val="righ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NZ" w:eastAsia="en-NZ" w:bidi="ar-SA"/>
        </w:rPr>
      </w:pPr>
      <w:hyperlink w:anchor="_Toc492545536" w:history="1">
        <w:r w:rsidRPr="00C777A3">
          <w:rPr>
            <w:rStyle w:val="Hyperlink"/>
            <w:noProof/>
          </w:rPr>
          <w:t>Major Tasks and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4407" w:rsidRDefault="006D4407">
      <w:pPr>
        <w:pStyle w:val="TOC1"/>
        <w:tabs>
          <w:tab w:val="righ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NZ" w:eastAsia="en-NZ" w:bidi="ar-SA"/>
        </w:rPr>
      </w:pPr>
      <w:hyperlink w:anchor="_Toc492545537" w:history="1">
        <w:r w:rsidRPr="00C777A3">
          <w:rPr>
            <w:rStyle w:val="Hyperlink"/>
            <w:noProof/>
          </w:rPr>
          <w:t>Resource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4407" w:rsidRDefault="006D4407">
      <w:pPr>
        <w:pStyle w:val="TOC1"/>
        <w:tabs>
          <w:tab w:val="righ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NZ" w:eastAsia="en-NZ" w:bidi="ar-SA"/>
        </w:rPr>
      </w:pPr>
      <w:hyperlink w:anchor="_Toc492545538" w:history="1">
        <w:r w:rsidRPr="00C777A3">
          <w:rPr>
            <w:rStyle w:val="Hyperlink"/>
            <w:noProof/>
          </w:rPr>
          <w:t>Software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4407" w:rsidRDefault="006D4407">
      <w:pPr>
        <w:pStyle w:val="TOC1"/>
        <w:tabs>
          <w:tab w:val="righ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NZ" w:eastAsia="en-NZ" w:bidi="ar-SA"/>
        </w:rPr>
      </w:pPr>
      <w:hyperlink w:anchor="_Toc492545539" w:history="1">
        <w:r w:rsidRPr="00C777A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4407" w:rsidRDefault="006D4407">
      <w:pPr>
        <w:pStyle w:val="TOC1"/>
        <w:tabs>
          <w:tab w:val="righ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NZ" w:eastAsia="en-NZ" w:bidi="ar-SA"/>
        </w:rPr>
      </w:pPr>
      <w:hyperlink w:anchor="_Toc492545540" w:history="1">
        <w:r w:rsidRPr="00C777A3">
          <w:rPr>
            <w:rStyle w:val="Hyperlink"/>
            <w:noProof/>
          </w:rPr>
          <w:t>Project Proposal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1FE9" w:rsidRDefault="00E86F51" w:rsidP="00F82B87">
      <w:pPr>
        <w:pStyle w:val="TOC1"/>
        <w:tabs>
          <w:tab w:val="right" w:pos="9072"/>
        </w:tabs>
      </w:pPr>
      <w:r>
        <w:fldChar w:fldCharType="end"/>
      </w:r>
    </w:p>
    <w:p w:rsidR="000012C0" w:rsidRDefault="000012C0" w:rsidP="000012C0"/>
    <w:p w:rsidR="00E86F51" w:rsidRDefault="00E86F51" w:rsidP="000012C0">
      <w:r>
        <w:br w:type="page"/>
      </w:r>
      <w:bookmarkStart w:id="2" w:name="_GoBack"/>
      <w:bookmarkEnd w:id="2"/>
    </w:p>
    <w:p w:rsidR="002D35C9" w:rsidRPr="00FD03DB" w:rsidRDefault="002D35C9" w:rsidP="00FD03DB">
      <w:pPr>
        <w:pStyle w:val="Heading1"/>
      </w:pPr>
      <w:bookmarkStart w:id="3" w:name="_Toc58836760"/>
      <w:bookmarkStart w:id="4" w:name="_Toc492545531"/>
      <w:r w:rsidRPr="00FD03DB">
        <w:lastRenderedPageBreak/>
        <w:t>Executive Summary</w:t>
      </w:r>
      <w:bookmarkEnd w:id="3"/>
      <w:bookmarkEnd w:id="4"/>
    </w:p>
    <w:p w:rsidR="004F631A" w:rsidRDefault="00E042AA" w:rsidP="00E042AA">
      <w:pPr>
        <w:tabs>
          <w:tab w:val="left" w:pos="6465"/>
        </w:tabs>
      </w:pPr>
      <w:bookmarkStart w:id="5" w:name="_Toc58836762"/>
      <w:bookmarkStart w:id="6" w:name="_Toc517081382"/>
      <w:r>
        <w:t>The scope for this project is to create an Endless Vertical Scrolling 2D bomber game in the Unity Game engine a high score system, a pause menu and GUI.</w:t>
      </w:r>
    </w:p>
    <w:p w:rsidR="004F631A" w:rsidRDefault="004F631A" w:rsidP="00E042AA">
      <w:pPr>
        <w:tabs>
          <w:tab w:val="left" w:pos="6465"/>
        </w:tabs>
      </w:pPr>
    </w:p>
    <w:p w:rsidR="00E5395D" w:rsidRPr="00597EC7" w:rsidRDefault="00E5395D" w:rsidP="00E77DD1">
      <w:pPr>
        <w:pStyle w:val="ListParagraph"/>
        <w:numPr>
          <w:ilvl w:val="0"/>
          <w:numId w:val="29"/>
        </w:numPr>
      </w:pPr>
      <w:r w:rsidRPr="00E77DD1">
        <w:t xml:space="preserve">Player </w:t>
      </w:r>
      <w:r w:rsidR="00E77DD1" w:rsidRPr="00E77DD1">
        <w:t>is</w:t>
      </w:r>
      <w:r w:rsidRPr="00E77DD1">
        <w:t xml:space="preserve"> a</w:t>
      </w:r>
      <w:r>
        <w:t xml:space="preserve"> fighter plane from the top down view that is facing forward.</w:t>
      </w:r>
    </w:p>
    <w:p w:rsidR="00E5395D" w:rsidRDefault="00E5395D" w:rsidP="00E5395D">
      <w:pPr>
        <w:pStyle w:val="ListParagraph"/>
        <w:numPr>
          <w:ilvl w:val="0"/>
          <w:numId w:val="29"/>
        </w:numPr>
      </w:pPr>
      <w:r w:rsidRPr="00565699">
        <w:t>E</w:t>
      </w:r>
      <w:r w:rsidR="00565699" w:rsidRPr="00565699">
        <w:t xml:space="preserve">nemies shoot at player: </w:t>
      </w:r>
      <w:r w:rsidR="00565699">
        <w:t>P</w:t>
      </w:r>
      <w:r>
        <w:t>lanes, ships, and turrets.</w:t>
      </w:r>
    </w:p>
    <w:p w:rsidR="00E5395D" w:rsidRPr="00E5395D" w:rsidRDefault="00565699" w:rsidP="00E5395D">
      <w:pPr>
        <w:pStyle w:val="ListParagraph"/>
        <w:numPr>
          <w:ilvl w:val="0"/>
          <w:numId w:val="29"/>
        </w:numPr>
        <w:rPr>
          <w:b/>
          <w:u w:val="single"/>
        </w:rPr>
      </w:pPr>
      <w:r>
        <w:t>P</w:t>
      </w:r>
      <w:r w:rsidR="00E5395D">
        <w:t>layer will pick up power ups that increase the amount of bullets projected.</w:t>
      </w:r>
    </w:p>
    <w:p w:rsidR="00E5395D" w:rsidRPr="00E77DD1" w:rsidRDefault="00E5395D" w:rsidP="00E5395D">
      <w:pPr>
        <w:pStyle w:val="ListParagraph"/>
        <w:numPr>
          <w:ilvl w:val="0"/>
          <w:numId w:val="29"/>
        </w:numPr>
      </w:pPr>
      <w:r w:rsidRPr="00E77DD1">
        <w:t>Scrolling Endless environment/background</w:t>
      </w:r>
    </w:p>
    <w:p w:rsidR="00E5395D" w:rsidRPr="00A41125" w:rsidRDefault="008A182D" w:rsidP="00E5395D">
      <w:pPr>
        <w:pStyle w:val="ListParagraph"/>
        <w:numPr>
          <w:ilvl w:val="0"/>
          <w:numId w:val="29"/>
        </w:numPr>
        <w:rPr>
          <w:b/>
          <w:u w:val="single"/>
        </w:rPr>
      </w:pPr>
      <w:r>
        <w:t>The player can move up, down, left and right with the WASD keys,</w:t>
      </w:r>
      <w:r w:rsidRPr="009E61D3">
        <w:t xml:space="preserve"> </w:t>
      </w:r>
      <w:r>
        <w:t>and up and down tiers with the R and F keys.</w:t>
      </w:r>
    </w:p>
    <w:p w:rsidR="00E5395D" w:rsidRPr="00A41125" w:rsidRDefault="00E5395D" w:rsidP="00E77DD1">
      <w:pPr>
        <w:pStyle w:val="ListParagraph"/>
        <w:numPr>
          <w:ilvl w:val="0"/>
          <w:numId w:val="29"/>
        </w:numPr>
        <w:rPr>
          <w:b/>
          <w:u w:val="single"/>
        </w:rPr>
      </w:pPr>
      <w:r>
        <w:t>The player can shoot with the spacebar</w:t>
      </w:r>
    </w:p>
    <w:p w:rsidR="00E5395D" w:rsidRPr="00E5395D" w:rsidRDefault="00E5395D" w:rsidP="00565699">
      <w:pPr>
        <w:pStyle w:val="ListParagraph"/>
        <w:numPr>
          <w:ilvl w:val="0"/>
          <w:numId w:val="29"/>
        </w:numPr>
        <w:rPr>
          <w:b/>
          <w:u w:val="single"/>
        </w:rPr>
      </w:pPr>
      <w:r>
        <w:t>Enemies will drop pow</w:t>
      </w:r>
      <w:r w:rsidR="00E77DD1">
        <w:t>er ups when they die at random.</w:t>
      </w:r>
    </w:p>
    <w:p w:rsidR="00E5395D" w:rsidRPr="00A41125" w:rsidRDefault="00E5395D" w:rsidP="00E5395D">
      <w:pPr>
        <w:pStyle w:val="ListParagraph"/>
        <w:numPr>
          <w:ilvl w:val="0"/>
          <w:numId w:val="29"/>
        </w:numPr>
        <w:rPr>
          <w:b/>
          <w:u w:val="single"/>
        </w:rPr>
      </w:pPr>
      <w:r>
        <w:t>When enemies die the player gains points towards their score.</w:t>
      </w:r>
    </w:p>
    <w:p w:rsidR="00E5395D" w:rsidRPr="003A2D78" w:rsidRDefault="00E5395D" w:rsidP="00E5395D">
      <w:pPr>
        <w:pStyle w:val="ListParagraph"/>
        <w:numPr>
          <w:ilvl w:val="0"/>
          <w:numId w:val="29"/>
        </w:numPr>
        <w:rPr>
          <w:b/>
          <w:u w:val="single"/>
        </w:rPr>
      </w:pPr>
      <w:r>
        <w:t>When the player dies their score will be saved into the high scores rankings if it is within the range of top 10.</w:t>
      </w:r>
    </w:p>
    <w:p w:rsidR="00E5395D" w:rsidRPr="00A41125" w:rsidRDefault="00E5395D" w:rsidP="00E5395D">
      <w:pPr>
        <w:pStyle w:val="ListParagraph"/>
        <w:numPr>
          <w:ilvl w:val="0"/>
          <w:numId w:val="29"/>
        </w:numPr>
        <w:rPr>
          <w:b/>
          <w:u w:val="single"/>
        </w:rPr>
      </w:pPr>
      <w:r>
        <w:rPr>
          <w:b/>
          <w:u w:val="single"/>
        </w:rPr>
        <w:t xml:space="preserve">Main </w:t>
      </w:r>
      <w:r w:rsidRPr="00A41125">
        <w:rPr>
          <w:b/>
          <w:u w:val="single"/>
        </w:rPr>
        <w:t>menu</w:t>
      </w:r>
      <w:r>
        <w:t>, Options include: Start game, view high scores, and exit.</w:t>
      </w:r>
      <w:r>
        <w:rPr>
          <w:b/>
          <w:u w:val="single"/>
        </w:rPr>
        <w:t xml:space="preserve"> </w:t>
      </w:r>
    </w:p>
    <w:p w:rsidR="00E5395D" w:rsidRPr="00F82054" w:rsidRDefault="00E5395D" w:rsidP="00E5395D">
      <w:pPr>
        <w:pStyle w:val="ListParagraph"/>
        <w:numPr>
          <w:ilvl w:val="0"/>
          <w:numId w:val="29"/>
        </w:numPr>
        <w:rPr>
          <w:b/>
          <w:u w:val="single"/>
        </w:rPr>
      </w:pPr>
      <w:r w:rsidRPr="00A41125">
        <w:rPr>
          <w:b/>
          <w:u w:val="single"/>
        </w:rPr>
        <w:t>Pause menu</w:t>
      </w:r>
      <w:r>
        <w:t>, Options: Resume game, Restart, Exit to main menu, exit to desktop</w:t>
      </w:r>
    </w:p>
    <w:p w:rsidR="00E5395D" w:rsidRPr="00F82054" w:rsidRDefault="00E5395D" w:rsidP="00E5395D">
      <w:pPr>
        <w:pStyle w:val="ListParagraph"/>
        <w:numPr>
          <w:ilvl w:val="0"/>
          <w:numId w:val="29"/>
        </w:numPr>
        <w:rPr>
          <w:b/>
          <w:u w:val="single"/>
        </w:rPr>
      </w:pPr>
      <w:r>
        <w:rPr>
          <w:b/>
          <w:u w:val="single"/>
        </w:rPr>
        <w:t>Two layer System</w:t>
      </w:r>
      <w:r>
        <w:t>, Top layer can shoot forward at planes, and bomb lower at ships/turrets, Slower movement and bigger target, Bottom layer can only shoot forward but has faster movement and smaller target.</w:t>
      </w:r>
    </w:p>
    <w:p w:rsidR="00E042AA" w:rsidRDefault="00E042AA" w:rsidP="00E042AA">
      <w:pPr>
        <w:tabs>
          <w:tab w:val="left" w:pos="6465"/>
        </w:tabs>
      </w:pPr>
      <w:r>
        <w:tab/>
      </w:r>
      <w:r>
        <w:tab/>
      </w:r>
    </w:p>
    <w:p w:rsidR="00E042AA" w:rsidRDefault="00E042AA" w:rsidP="00E042AA"/>
    <w:p w:rsidR="00E042AA" w:rsidRDefault="00E042AA" w:rsidP="00E042AA">
      <w:r>
        <w:t>The Game assets (Player, enemies and environment) will be created in Photoshop,</w:t>
      </w:r>
    </w:p>
    <w:p w:rsidR="00E042AA" w:rsidRDefault="00E042AA" w:rsidP="00E042AA">
      <w:r>
        <w:t>And then animated in the Unity engine.</w:t>
      </w:r>
    </w:p>
    <w:p w:rsidR="00E042AA" w:rsidRDefault="00E042AA" w:rsidP="00E042AA"/>
    <w:p w:rsidR="00E042AA" w:rsidRDefault="00E042AA" w:rsidP="00E042AA">
      <w:r>
        <w:t xml:space="preserve">Skills needed include: Knowledge of the Unity engine and C# scripting, and Photoshop Skills. </w:t>
      </w:r>
    </w:p>
    <w:p w:rsidR="00E042AA" w:rsidRDefault="00E042AA" w:rsidP="00E042AA"/>
    <w:p w:rsidR="00E042AA" w:rsidRDefault="00E042AA" w:rsidP="00E042AA">
      <w:r>
        <w:t>I will also need to research procedural generation techniques for the endless level environment, and AI techniques for the enemies that spawn.</w:t>
      </w:r>
    </w:p>
    <w:p w:rsidR="00E042AA" w:rsidRDefault="00E042AA">
      <w:pPr>
        <w:spacing w:line="240" w:lineRule="auto"/>
      </w:pPr>
      <w:r>
        <w:br w:type="page"/>
      </w:r>
    </w:p>
    <w:p w:rsidR="001E1FE9" w:rsidRDefault="009324BC" w:rsidP="00293575">
      <w:pPr>
        <w:pStyle w:val="Heading1"/>
      </w:pPr>
      <w:bookmarkStart w:id="7" w:name="_Toc492545532"/>
      <w:r>
        <w:lastRenderedPageBreak/>
        <w:t>Project Team</w:t>
      </w:r>
      <w:bookmarkEnd w:id="5"/>
      <w:bookmarkEnd w:id="7"/>
      <w:r w:rsidR="001E1FE9" w:rsidRPr="009B3E77">
        <w:t xml:space="preserve"> </w:t>
      </w:r>
    </w:p>
    <w:p w:rsidR="009324BC" w:rsidRDefault="009324BC" w:rsidP="00FD03DB"/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460"/>
        <w:gridCol w:w="3840"/>
        <w:gridCol w:w="1620"/>
      </w:tblGrid>
      <w:tr w:rsidR="009324BC" w:rsidRPr="006923F8" w:rsidTr="003D3C87">
        <w:trPr>
          <w:cantSplit/>
        </w:trPr>
        <w:tc>
          <w:tcPr>
            <w:tcW w:w="1260" w:type="dxa"/>
            <w:vMerge w:val="restart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 w:rsidRPr="006923F8">
              <w:rPr>
                <w:rFonts w:ascii="Calibri" w:hAnsi="Calibri" w:cs="Calibri"/>
                <w:sz w:val="22"/>
                <w:szCs w:val="22"/>
              </w:rPr>
              <w:t>Team members</w:t>
            </w:r>
          </w:p>
        </w:tc>
        <w:tc>
          <w:tcPr>
            <w:tcW w:w="246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 w:rsidRPr="006923F8"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384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 w:rsidRPr="006923F8">
              <w:rPr>
                <w:rFonts w:ascii="Calibri" w:hAnsi="Calibri" w:cs="Calibri"/>
                <w:sz w:val="22"/>
                <w:szCs w:val="22"/>
              </w:rPr>
              <w:t>Email</w:t>
            </w:r>
          </w:p>
        </w:tc>
        <w:tc>
          <w:tcPr>
            <w:tcW w:w="162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 w:rsidRPr="006923F8">
              <w:rPr>
                <w:rFonts w:ascii="Calibri" w:hAnsi="Calibri" w:cs="Calibri"/>
                <w:sz w:val="22"/>
                <w:szCs w:val="22"/>
              </w:rPr>
              <w:t>Telephone</w:t>
            </w:r>
          </w:p>
        </w:tc>
      </w:tr>
      <w:tr w:rsidR="009324BC" w:rsidRPr="006923F8" w:rsidTr="003D3C87">
        <w:trPr>
          <w:cantSplit/>
        </w:trPr>
        <w:tc>
          <w:tcPr>
            <w:tcW w:w="1260" w:type="dxa"/>
            <w:vMerge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60" w:type="dxa"/>
          </w:tcPr>
          <w:p w:rsidR="009324BC" w:rsidRPr="006923F8" w:rsidRDefault="00F1705F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Corban Hirawani</w:t>
            </w:r>
          </w:p>
        </w:tc>
        <w:tc>
          <w:tcPr>
            <w:tcW w:w="3840" w:type="dxa"/>
          </w:tcPr>
          <w:p w:rsidR="009324BC" w:rsidRPr="006923F8" w:rsidRDefault="00F1705F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Cmh193@edu.waiariki.ac.nz</w:t>
            </w:r>
          </w:p>
        </w:tc>
        <w:tc>
          <w:tcPr>
            <w:tcW w:w="1620" w:type="dxa"/>
          </w:tcPr>
          <w:p w:rsidR="009324BC" w:rsidRPr="006923F8" w:rsidRDefault="00F1705F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0272672267</w:t>
            </w:r>
          </w:p>
        </w:tc>
      </w:tr>
      <w:tr w:rsidR="009324BC" w:rsidRPr="006923F8" w:rsidTr="003D3C87">
        <w:trPr>
          <w:cantSplit/>
        </w:trPr>
        <w:tc>
          <w:tcPr>
            <w:tcW w:w="1260" w:type="dxa"/>
            <w:vMerge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6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4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324BC" w:rsidRPr="006923F8" w:rsidTr="003D3C87">
        <w:trPr>
          <w:cantSplit/>
        </w:trPr>
        <w:tc>
          <w:tcPr>
            <w:tcW w:w="1260" w:type="dxa"/>
            <w:vMerge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6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4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324BC" w:rsidRPr="006923F8" w:rsidTr="003D3C87">
        <w:trPr>
          <w:cantSplit/>
        </w:trPr>
        <w:tc>
          <w:tcPr>
            <w:tcW w:w="1260" w:type="dxa"/>
            <w:vMerge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6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4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9324BC" w:rsidRPr="006923F8" w:rsidRDefault="009324BC" w:rsidP="003D3C87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9324BC" w:rsidRPr="009B3E77" w:rsidRDefault="009324BC" w:rsidP="00FD03DB"/>
    <w:p w:rsidR="000012C0" w:rsidRDefault="000012C0">
      <w:pPr>
        <w:spacing w:line="240" w:lineRule="auto"/>
      </w:pPr>
      <w:bookmarkStart w:id="8" w:name="_Toc58836763"/>
      <w:r>
        <w:br w:type="page"/>
      </w:r>
    </w:p>
    <w:p w:rsidR="00E15C39" w:rsidRDefault="00D93335" w:rsidP="003F125D">
      <w:pPr>
        <w:pStyle w:val="Heading1"/>
      </w:pPr>
      <w:bookmarkStart w:id="9" w:name="_Toc492545533"/>
      <w:r w:rsidRPr="009B3E77">
        <w:lastRenderedPageBreak/>
        <w:t xml:space="preserve">Project </w:t>
      </w:r>
      <w:r w:rsidR="001E1FE9" w:rsidRPr="009B3E77">
        <w:t>Objectives</w:t>
      </w:r>
      <w:bookmarkEnd w:id="8"/>
      <w:bookmarkEnd w:id="9"/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6201"/>
      </w:tblGrid>
      <w:tr w:rsidR="00E15C39" w:rsidRPr="006923F8" w:rsidTr="008D6E70">
        <w:trPr>
          <w:trHeight w:val="239"/>
        </w:trPr>
        <w:tc>
          <w:tcPr>
            <w:tcW w:w="3114" w:type="dxa"/>
          </w:tcPr>
          <w:p w:rsidR="00E15C39" w:rsidRPr="006923F8" w:rsidRDefault="00E15C39" w:rsidP="003D3C87">
            <w:r w:rsidRPr="006923F8">
              <w:t>[</w:t>
            </w:r>
            <w:r>
              <w:t>Objective</w:t>
            </w:r>
            <w:r w:rsidRPr="006923F8">
              <w:t>]</w:t>
            </w:r>
          </w:p>
        </w:tc>
        <w:tc>
          <w:tcPr>
            <w:tcW w:w="6201" w:type="dxa"/>
          </w:tcPr>
          <w:p w:rsidR="00E15C39" w:rsidRPr="006923F8" w:rsidRDefault="00E15C39" w:rsidP="003D3C87">
            <w:r w:rsidRPr="006923F8">
              <w:t xml:space="preserve">[Description of the </w:t>
            </w:r>
            <w:r>
              <w:t>objective</w:t>
            </w:r>
            <w:r w:rsidRPr="006923F8">
              <w:t>…]</w:t>
            </w:r>
          </w:p>
        </w:tc>
      </w:tr>
      <w:tr w:rsidR="00E15C39" w:rsidRPr="006923F8" w:rsidTr="008D6E70">
        <w:trPr>
          <w:trHeight w:val="7339"/>
        </w:trPr>
        <w:tc>
          <w:tcPr>
            <w:tcW w:w="3114" w:type="dxa"/>
          </w:tcPr>
          <w:p w:rsidR="003F125D" w:rsidRDefault="003F125D" w:rsidP="003F125D"/>
          <w:p w:rsidR="0009750A" w:rsidRDefault="00A86730" w:rsidP="0009750A">
            <w:pPr>
              <w:pStyle w:val="ListParagraph"/>
              <w:numPr>
                <w:ilvl w:val="0"/>
                <w:numId w:val="23"/>
              </w:numPr>
            </w:pPr>
            <w:r>
              <w:t xml:space="preserve">Sprites </w:t>
            </w:r>
            <w:r w:rsidR="0009750A">
              <w:t>created</w:t>
            </w:r>
          </w:p>
          <w:p w:rsidR="0009750A" w:rsidRDefault="003F125D" w:rsidP="0009750A">
            <w:pPr>
              <w:pStyle w:val="ListParagraph"/>
              <w:numPr>
                <w:ilvl w:val="0"/>
                <w:numId w:val="23"/>
              </w:numPr>
            </w:pPr>
            <w:r>
              <w:t>Scrolling Endless environment/background created</w:t>
            </w:r>
          </w:p>
          <w:p w:rsidR="003F125D" w:rsidRDefault="003F125D" w:rsidP="003F125D">
            <w:pPr>
              <w:pStyle w:val="ListParagraph"/>
              <w:numPr>
                <w:ilvl w:val="0"/>
                <w:numId w:val="23"/>
              </w:numPr>
            </w:pPr>
            <w:r>
              <w:t>Player movement script</w:t>
            </w:r>
          </w:p>
          <w:p w:rsidR="003F125D" w:rsidRDefault="003F125D" w:rsidP="003F125D">
            <w:pPr>
              <w:pStyle w:val="ListParagraph"/>
              <w:numPr>
                <w:ilvl w:val="0"/>
                <w:numId w:val="23"/>
              </w:numPr>
            </w:pPr>
            <w:r>
              <w:t>Player shooting script</w:t>
            </w:r>
          </w:p>
          <w:p w:rsidR="00516AAA" w:rsidRDefault="003F125D" w:rsidP="000A16FD">
            <w:pPr>
              <w:pStyle w:val="ListParagraph"/>
              <w:numPr>
                <w:ilvl w:val="0"/>
                <w:numId w:val="23"/>
              </w:numPr>
            </w:pPr>
            <w:r>
              <w:t xml:space="preserve">Enemy </w:t>
            </w:r>
            <w:r w:rsidR="00516AAA">
              <w:t>AI</w:t>
            </w:r>
          </w:p>
          <w:p w:rsidR="003F125D" w:rsidRDefault="0009750A" w:rsidP="000A16FD">
            <w:pPr>
              <w:pStyle w:val="ListParagraph"/>
              <w:numPr>
                <w:ilvl w:val="0"/>
                <w:numId w:val="23"/>
              </w:numPr>
            </w:pPr>
            <w:r>
              <w:t xml:space="preserve">Collectable Gun or </w:t>
            </w:r>
            <w:r w:rsidR="003F125D">
              <w:t>Power</w:t>
            </w:r>
            <w:r>
              <w:t>-ups</w:t>
            </w:r>
          </w:p>
          <w:p w:rsidR="003F125D" w:rsidRDefault="003F125D" w:rsidP="003F125D">
            <w:pPr>
              <w:pStyle w:val="ListParagraph"/>
              <w:numPr>
                <w:ilvl w:val="0"/>
                <w:numId w:val="23"/>
              </w:numPr>
            </w:pPr>
            <w:r>
              <w:t>Particle effects</w:t>
            </w:r>
          </w:p>
          <w:p w:rsidR="003F125D" w:rsidRDefault="003F125D" w:rsidP="003F125D">
            <w:pPr>
              <w:pStyle w:val="ListParagraph"/>
              <w:numPr>
                <w:ilvl w:val="0"/>
                <w:numId w:val="23"/>
              </w:numPr>
            </w:pPr>
            <w:r>
              <w:t>Scoring System in place</w:t>
            </w:r>
          </w:p>
          <w:p w:rsidR="000A5E02" w:rsidRDefault="0009750A" w:rsidP="000A5E02">
            <w:pPr>
              <w:pStyle w:val="ListParagraph"/>
              <w:numPr>
                <w:ilvl w:val="0"/>
                <w:numId w:val="23"/>
              </w:numPr>
            </w:pPr>
            <w:r>
              <w:t>High scores</w:t>
            </w:r>
            <w:r w:rsidR="003F125D">
              <w:t xml:space="preserve"> system</w:t>
            </w:r>
          </w:p>
          <w:p w:rsidR="00E15C39" w:rsidRPr="006923F8" w:rsidRDefault="003F125D" w:rsidP="000A5E02">
            <w:pPr>
              <w:pStyle w:val="ListParagraph"/>
              <w:numPr>
                <w:ilvl w:val="0"/>
                <w:numId w:val="23"/>
              </w:numPr>
            </w:pPr>
            <w:r>
              <w:t xml:space="preserve"> Menu/UI</w:t>
            </w:r>
          </w:p>
        </w:tc>
        <w:tc>
          <w:tcPr>
            <w:tcW w:w="6201" w:type="dxa"/>
          </w:tcPr>
          <w:p w:rsidR="00E15C39" w:rsidRDefault="00E15C39" w:rsidP="003D3C87"/>
          <w:p w:rsidR="003F125D" w:rsidRDefault="00A86730" w:rsidP="0009750A">
            <w:pPr>
              <w:pStyle w:val="ListParagraph"/>
              <w:numPr>
                <w:ilvl w:val="0"/>
                <w:numId w:val="21"/>
              </w:numPr>
            </w:pPr>
            <w:r>
              <w:t xml:space="preserve">Player and player health bar, Enemies, Bullets, etc. </w:t>
            </w:r>
            <w:r w:rsidR="0009750A">
              <w:t>Drawn in Photoshop and then composed in Unity</w:t>
            </w:r>
          </w:p>
          <w:p w:rsidR="0009750A" w:rsidRDefault="0009750A" w:rsidP="0009750A">
            <w:pPr>
              <w:pStyle w:val="ListParagraph"/>
              <w:numPr>
                <w:ilvl w:val="0"/>
                <w:numId w:val="21"/>
              </w:numPr>
            </w:pPr>
            <w:r>
              <w:t>Background moves towards user to create the illusion that the player is moving forward.</w:t>
            </w:r>
          </w:p>
          <w:p w:rsidR="0009750A" w:rsidRDefault="0009750A" w:rsidP="0009750A">
            <w:pPr>
              <w:pStyle w:val="ListParagraph"/>
              <w:numPr>
                <w:ilvl w:val="0"/>
                <w:numId w:val="21"/>
              </w:numPr>
            </w:pPr>
            <w:r>
              <w:t>Player can move up/down/left/right</w:t>
            </w:r>
            <w:r w:rsidR="003A4C38">
              <w:t xml:space="preserve"> </w:t>
            </w:r>
            <w:r w:rsidR="000C4C0E">
              <w:t>(WASD Keys)</w:t>
            </w:r>
            <w:r>
              <w:t>, It is independent of the background</w:t>
            </w:r>
            <w:r w:rsidR="00784571">
              <w:t xml:space="preserve">, can also move up and down </w:t>
            </w:r>
            <w:r w:rsidR="000C4C0E">
              <w:t xml:space="preserve">(R, F) </w:t>
            </w:r>
            <w:r w:rsidR="00784571">
              <w:t xml:space="preserve">to one of the </w:t>
            </w:r>
            <w:r w:rsidR="006415B1">
              <w:t>2</w:t>
            </w:r>
            <w:r w:rsidR="00784571">
              <w:t xml:space="preserve"> layers (ground</w:t>
            </w:r>
            <w:r w:rsidR="006415B1">
              <w:t>, air</w:t>
            </w:r>
            <w:r w:rsidR="00784571">
              <w:t>).</w:t>
            </w:r>
          </w:p>
          <w:p w:rsidR="0009750A" w:rsidRDefault="0009750A" w:rsidP="0009750A">
            <w:pPr>
              <w:pStyle w:val="ListParagraph"/>
              <w:numPr>
                <w:ilvl w:val="0"/>
                <w:numId w:val="21"/>
              </w:numPr>
            </w:pPr>
            <w:r>
              <w:t>Bullets are visible, changes depending on power</w:t>
            </w:r>
            <w:r w:rsidR="008E5F1E">
              <w:t>-</w:t>
            </w:r>
            <w:r w:rsidR="009201D4">
              <w:t>up, The ship can shoot forward depending on what level they are on (ground or air), and can bomb downwards to a lower level.</w:t>
            </w:r>
          </w:p>
          <w:p w:rsidR="0009750A" w:rsidRDefault="00646F23" w:rsidP="00646F23">
            <w:pPr>
              <w:pStyle w:val="ListParagraph"/>
              <w:numPr>
                <w:ilvl w:val="0"/>
                <w:numId w:val="21"/>
              </w:numPr>
            </w:pPr>
            <w:r>
              <w:t>Pla</w:t>
            </w:r>
            <w:r w:rsidR="00F5066A">
              <w:t>yer loses 25% of life bar when shot by enemy</w:t>
            </w:r>
            <w:r>
              <w:t xml:space="preserve">, </w:t>
            </w:r>
            <w:r w:rsidR="0009750A">
              <w:t>The longer the player lasts, the more enemies spawn</w:t>
            </w:r>
          </w:p>
          <w:p w:rsidR="0009750A" w:rsidRDefault="0009750A" w:rsidP="009D3AAB">
            <w:pPr>
              <w:pStyle w:val="ListParagraph"/>
              <w:numPr>
                <w:ilvl w:val="0"/>
                <w:numId w:val="21"/>
              </w:numPr>
            </w:pPr>
            <w:r>
              <w:t>Increase the player weapons range and power</w:t>
            </w:r>
          </w:p>
          <w:p w:rsidR="00D00F22" w:rsidRDefault="00516AAA" w:rsidP="009D3AAB">
            <w:pPr>
              <w:pStyle w:val="ListParagraph"/>
              <w:numPr>
                <w:ilvl w:val="0"/>
                <w:numId w:val="21"/>
              </w:numPr>
            </w:pPr>
            <w:r>
              <w:t>For when the gun shoots and bullets hit</w:t>
            </w:r>
          </w:p>
          <w:p w:rsidR="0009750A" w:rsidRDefault="0009750A" w:rsidP="00A03CBB">
            <w:pPr>
              <w:pStyle w:val="ListParagraph"/>
              <w:numPr>
                <w:ilvl w:val="0"/>
                <w:numId w:val="21"/>
              </w:numPr>
            </w:pPr>
            <w:r>
              <w:t xml:space="preserve">The player collects score when they shoot </w:t>
            </w:r>
            <w:r w:rsidR="00A03CBB">
              <w:t>an enemy</w:t>
            </w:r>
          </w:p>
          <w:p w:rsidR="000A5E02" w:rsidRDefault="000A5E02" w:rsidP="00A03CBB">
            <w:pPr>
              <w:pStyle w:val="ListParagraph"/>
              <w:numPr>
                <w:ilvl w:val="0"/>
                <w:numId w:val="21"/>
              </w:numPr>
            </w:pPr>
            <w:r>
              <w:t>When the player dies their high score will be saved to the leader board if it is higher than the top 10 saved</w:t>
            </w:r>
          </w:p>
          <w:p w:rsidR="000A5E02" w:rsidRPr="006923F8" w:rsidRDefault="000A5E02" w:rsidP="000A5E02">
            <w:pPr>
              <w:pStyle w:val="ListParagraph"/>
              <w:numPr>
                <w:ilvl w:val="0"/>
                <w:numId w:val="21"/>
              </w:numPr>
            </w:pPr>
            <w:r>
              <w:t>The game will have an opening menu with an option to start game, view high scores, or exit. The in-game pause screen will have a Reset button, an exit to menu button, a resume button, and an exit to desktop button</w:t>
            </w:r>
          </w:p>
        </w:tc>
      </w:tr>
    </w:tbl>
    <w:p w:rsidR="00E15C39" w:rsidRDefault="00E15C39">
      <w:pPr>
        <w:spacing w:line="240" w:lineRule="auto"/>
      </w:pPr>
      <w:r>
        <w:br w:type="page"/>
      </w:r>
    </w:p>
    <w:p w:rsidR="00F1705F" w:rsidRPr="00D06704" w:rsidRDefault="009324BC" w:rsidP="00D257F4">
      <w:pPr>
        <w:pStyle w:val="Heading1"/>
        <w:rPr>
          <w:i/>
        </w:rPr>
      </w:pPr>
      <w:bookmarkStart w:id="10" w:name="_Toc492545534"/>
      <w:r>
        <w:lastRenderedPageBreak/>
        <w:t>Scope</w:t>
      </w:r>
      <w:bookmarkEnd w:id="10"/>
    </w:p>
    <w:p w:rsidR="002F77E8" w:rsidRDefault="002F77E8" w:rsidP="002F77E8"/>
    <w:p w:rsidR="006C0115" w:rsidRDefault="00D257F4" w:rsidP="00E042AA">
      <w:pPr>
        <w:tabs>
          <w:tab w:val="left" w:pos="6465"/>
        </w:tabs>
      </w:pPr>
      <w:r>
        <w:t>The scope for this project is t</w:t>
      </w:r>
      <w:r w:rsidR="002F77E8">
        <w:t>o create a</w:t>
      </w:r>
      <w:r w:rsidR="006C0115">
        <w:t>n Endless</w:t>
      </w:r>
      <w:r w:rsidR="002F77E8">
        <w:t xml:space="preserve"> Vertical Scrolling 2D bomber game in the Unity Game engine </w:t>
      </w:r>
      <w:r w:rsidR="006C0115">
        <w:t>a high score system, a pause menu and GUI.</w:t>
      </w:r>
      <w:r w:rsidR="006C0115">
        <w:tab/>
      </w:r>
      <w:r w:rsidR="006C0115">
        <w:tab/>
      </w:r>
    </w:p>
    <w:p w:rsidR="006C0115" w:rsidRDefault="006C0115" w:rsidP="00F1705F"/>
    <w:p w:rsidR="00CC1643" w:rsidRDefault="000613AF" w:rsidP="000573E3">
      <w:pPr>
        <w:pStyle w:val="ListParagraph"/>
        <w:numPr>
          <w:ilvl w:val="0"/>
          <w:numId w:val="29"/>
        </w:numPr>
      </w:pPr>
      <w:r w:rsidRPr="00A41125">
        <w:rPr>
          <w:b/>
          <w:u w:val="single"/>
        </w:rPr>
        <w:t>Player sprite</w:t>
      </w:r>
      <w:r w:rsidR="00E11CD1">
        <w:t>;</w:t>
      </w:r>
      <w:r w:rsidR="00487D7E">
        <w:t xml:space="preserve"> a fighter plane from the top down view that is facing forward.</w:t>
      </w:r>
    </w:p>
    <w:p w:rsidR="000573E3" w:rsidRDefault="003F1B24" w:rsidP="00CC1643">
      <w:pPr>
        <w:pStyle w:val="ListParagraph"/>
      </w:pPr>
      <w:r>
        <w:fldChar w:fldCharType="begin"/>
      </w:r>
      <w:r>
        <w:instrText xml:space="preserve"> INCLUDEPICTURE "https://leanpub.com/site_images/html5shootemupinanafternoon/player.png" \* MERGEFORMATINET </w:instrText>
      </w:r>
      <w:r>
        <w:fldChar w:fldCharType="separate"/>
      </w:r>
      <w:r w:rsidR="003D3C87">
        <w:fldChar w:fldCharType="begin"/>
      </w:r>
      <w:r w:rsidR="003D3C87">
        <w:instrText xml:space="preserve"> INCLUDEPICTURE  "https://leanpub.com/site_images/html5shootemupinanafternoon/player.png" \* MERGEFORMATINET </w:instrText>
      </w:r>
      <w:r w:rsidR="003D3C87">
        <w:fldChar w:fldCharType="separate"/>
      </w:r>
      <w:r w:rsidR="00705CEC">
        <w:fldChar w:fldCharType="begin"/>
      </w:r>
      <w:r w:rsidR="00705CEC">
        <w:instrText xml:space="preserve"> INCLUDEPICTURE  "https://leanpub.com/site_images/html5shootemupinanafternoon/player.png" \* MERGEFORMATINET </w:instrText>
      </w:r>
      <w:r w:rsidR="00705CEC">
        <w:fldChar w:fldCharType="separate"/>
      </w:r>
      <w:r w:rsidR="005919EB">
        <w:fldChar w:fldCharType="begin"/>
      </w:r>
      <w:r w:rsidR="005919EB">
        <w:instrText xml:space="preserve"> INCLUDEPICTURE  "https://leanpub.com/site_images/html5shootemupinanafternoon/player.png" \* MERGEFORMATINET </w:instrText>
      </w:r>
      <w:r w:rsidR="005919EB">
        <w:fldChar w:fldCharType="separate"/>
      </w:r>
      <w:r w:rsidR="00357461">
        <w:fldChar w:fldCharType="begin"/>
      </w:r>
      <w:r w:rsidR="00357461">
        <w:instrText xml:space="preserve"> INCLUDEPICTURE  "https://leanpub.com/site_images/html5shootemupinanafternoon/player.png" \* MERGEFORMATINET </w:instrText>
      </w:r>
      <w:r w:rsidR="00357461">
        <w:fldChar w:fldCharType="separate"/>
      </w:r>
      <w:r w:rsidR="000D18E2">
        <w:fldChar w:fldCharType="begin"/>
      </w:r>
      <w:r w:rsidR="000D18E2">
        <w:instrText xml:space="preserve"> INCLUDEPICTURE  "https://leanpub.com/site_images/html5shootemupinanafternoon/player.png" \* MERGEFORMATINET </w:instrText>
      </w:r>
      <w:r w:rsidR="000D18E2">
        <w:fldChar w:fldCharType="separate"/>
      </w:r>
      <w:r w:rsidR="001D7BF7">
        <w:fldChar w:fldCharType="begin"/>
      </w:r>
      <w:r w:rsidR="001D7BF7">
        <w:instrText xml:space="preserve"> </w:instrText>
      </w:r>
      <w:r w:rsidR="001D7BF7">
        <w:instrText>INCLUDEPICTURE  "https://leanpub.com/site_images/html5shootemupinanafternoon/player.png" \* MERGEFORMATINET</w:instrText>
      </w:r>
      <w:r w:rsidR="001D7BF7">
        <w:instrText xml:space="preserve"> </w:instrText>
      </w:r>
      <w:r w:rsidR="001D7BF7">
        <w:fldChar w:fldCharType="separate"/>
      </w:r>
      <w:r w:rsidR="00F66F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0.5pt;height:1in">
            <v:imagedata r:id="rId10" r:href="rId11"/>
          </v:shape>
        </w:pict>
      </w:r>
      <w:r w:rsidR="001D7BF7">
        <w:fldChar w:fldCharType="end"/>
      </w:r>
      <w:r w:rsidR="000D18E2">
        <w:fldChar w:fldCharType="end"/>
      </w:r>
      <w:r w:rsidR="00357461">
        <w:fldChar w:fldCharType="end"/>
      </w:r>
      <w:r w:rsidR="005919EB">
        <w:fldChar w:fldCharType="end"/>
      </w:r>
      <w:r w:rsidR="00705CEC">
        <w:fldChar w:fldCharType="end"/>
      </w:r>
      <w:r w:rsidR="003D3C87">
        <w:fldChar w:fldCharType="end"/>
      </w:r>
      <w:r>
        <w:fldChar w:fldCharType="end"/>
      </w:r>
      <w:r w:rsidR="00CC1643">
        <w:fldChar w:fldCharType="begin"/>
      </w:r>
      <w:r w:rsidR="00CC1643">
        <w:instrText xml:space="preserve"> INCLUDEPICTURE "https://cdn.wikimg.net/strategywiki/images/thumb/8/87/1942_Boss_Green.png/300px-1942_Boss_Green.png" \* MERGEFORMATINET </w:instrText>
      </w:r>
      <w:r w:rsidR="00CC1643">
        <w:fldChar w:fldCharType="separate"/>
      </w:r>
      <w:r w:rsidR="003D3C87">
        <w:fldChar w:fldCharType="begin"/>
      </w:r>
      <w:r w:rsidR="003D3C87">
        <w:instrText xml:space="preserve"> INCLUDEPICTURE  "https://cdn.wikimg.net/strategywiki/images/thumb/8/87/1942_Boss_Green.png/300px-1942_Boss_Green.png" \* MERGEFORMATINET </w:instrText>
      </w:r>
      <w:r w:rsidR="003D3C87">
        <w:fldChar w:fldCharType="separate"/>
      </w:r>
      <w:r w:rsidR="00705CEC">
        <w:fldChar w:fldCharType="begin"/>
      </w:r>
      <w:r w:rsidR="00705CEC">
        <w:instrText xml:space="preserve"> INCLUDEPICTURE  "https://cdn.wikimg.net/strategywiki/images/thumb/8/87/1942_Boss_Green.png/300px-1942_Boss_Green.png" \* MERGEFORMATINET </w:instrText>
      </w:r>
      <w:r w:rsidR="00705CEC">
        <w:fldChar w:fldCharType="separate"/>
      </w:r>
      <w:r w:rsidR="005919EB">
        <w:fldChar w:fldCharType="begin"/>
      </w:r>
      <w:r w:rsidR="005919EB">
        <w:instrText xml:space="preserve"> INCLUDEPICTURE  "https://cdn.wikimg.net/strategywiki/images/thumb/8/87/1942_Boss_Green.png/300px-1942_Boss_Green.png" \* MERGEFORMATINET </w:instrText>
      </w:r>
      <w:r w:rsidR="005919EB">
        <w:fldChar w:fldCharType="separate"/>
      </w:r>
      <w:r w:rsidR="00357461">
        <w:fldChar w:fldCharType="begin"/>
      </w:r>
      <w:r w:rsidR="00357461">
        <w:instrText xml:space="preserve"> INCLUDEPICTURE  "https://cdn.wikimg.net/strategywiki/images/thumb/8/87/1942_Boss_Green.png/300px-1942_Boss_Green.png" \* MERGEFORMATINET </w:instrText>
      </w:r>
      <w:r w:rsidR="00357461">
        <w:fldChar w:fldCharType="separate"/>
      </w:r>
      <w:r w:rsidR="000D18E2">
        <w:fldChar w:fldCharType="begin"/>
      </w:r>
      <w:r w:rsidR="000D18E2">
        <w:instrText xml:space="preserve"> INCLUDEPICTURE  "https://cdn.wikimg.net/strategywiki/images/thumb/8/87/1942_Boss_Green.png/300px-1942_Boss_Green.png" \* MERGEFORMATINET </w:instrText>
      </w:r>
      <w:r w:rsidR="000D18E2">
        <w:fldChar w:fldCharType="separate"/>
      </w:r>
      <w:r w:rsidR="001D7BF7">
        <w:fldChar w:fldCharType="begin"/>
      </w:r>
      <w:r w:rsidR="001D7BF7">
        <w:instrText xml:space="preserve"> </w:instrText>
      </w:r>
      <w:r w:rsidR="001D7BF7">
        <w:instrText>INCLUDEPICTURE  "https://cdn.wikimg.net/strategywiki/images/thumb/8/87/1942_Boss_Green.png/300px-1942_Boss_Green.png" \* MERGEFORMATINET</w:instrText>
      </w:r>
      <w:r w:rsidR="001D7BF7">
        <w:instrText xml:space="preserve"> </w:instrText>
      </w:r>
      <w:r w:rsidR="001D7BF7">
        <w:fldChar w:fldCharType="separate"/>
      </w:r>
      <w:r w:rsidR="00F66FF5">
        <w:pict>
          <v:shape id="_x0000_i1026" type="#_x0000_t75" alt="" style="width:222.9pt;height:122.1pt">
            <v:imagedata r:id="rId12" r:href="rId13"/>
          </v:shape>
        </w:pict>
      </w:r>
      <w:r w:rsidR="001D7BF7">
        <w:fldChar w:fldCharType="end"/>
      </w:r>
      <w:r w:rsidR="000D18E2">
        <w:fldChar w:fldCharType="end"/>
      </w:r>
      <w:r w:rsidR="00357461">
        <w:fldChar w:fldCharType="end"/>
      </w:r>
      <w:r w:rsidR="005919EB">
        <w:fldChar w:fldCharType="end"/>
      </w:r>
      <w:r w:rsidR="00705CEC">
        <w:fldChar w:fldCharType="end"/>
      </w:r>
      <w:r w:rsidR="003D3C87">
        <w:fldChar w:fldCharType="end"/>
      </w:r>
      <w:r w:rsidR="00CC1643">
        <w:fldChar w:fldCharType="end"/>
      </w:r>
    </w:p>
    <w:p w:rsidR="00597EC7" w:rsidRPr="00597EC7" w:rsidRDefault="000613AF" w:rsidP="00597EC7">
      <w:pPr>
        <w:pStyle w:val="ListParagraph"/>
        <w:numPr>
          <w:ilvl w:val="0"/>
          <w:numId w:val="29"/>
        </w:numPr>
      </w:pPr>
      <w:r w:rsidRPr="00A41125">
        <w:rPr>
          <w:b/>
          <w:u w:val="single"/>
        </w:rPr>
        <w:t>Player health bar</w:t>
      </w:r>
      <w:r w:rsidR="009D3AAB">
        <w:t>, player will lose a percentage</w:t>
      </w:r>
      <w:r w:rsidR="003F1B24">
        <w:t xml:space="preserve"> of their health bar depending on what enemy hit them, a plane bullet will take away 25% and a turret shot</w:t>
      </w:r>
      <w:r w:rsidR="00597EC7">
        <w:t xml:space="preserve"> will take away 50%, crashing into a plane or turret head on is instant death</w:t>
      </w:r>
      <w:r w:rsidR="002E7BD9">
        <w:t xml:space="preserve"> (100%)</w:t>
      </w:r>
      <w:r w:rsidR="00597EC7">
        <w:t>.</w:t>
      </w:r>
    </w:p>
    <w:p w:rsidR="000613AF" w:rsidRDefault="000613AF" w:rsidP="00E042AA">
      <w:pPr>
        <w:pStyle w:val="ListParagraph"/>
        <w:numPr>
          <w:ilvl w:val="0"/>
          <w:numId w:val="29"/>
        </w:numPr>
      </w:pPr>
      <w:r w:rsidRPr="00A41125">
        <w:rPr>
          <w:b/>
          <w:u w:val="single"/>
        </w:rPr>
        <w:t>Enemy sprite</w:t>
      </w:r>
      <w:r w:rsidR="00E66782" w:rsidRPr="00A41125">
        <w:rPr>
          <w:b/>
          <w:u w:val="single"/>
        </w:rPr>
        <w:t>(s)</w:t>
      </w:r>
      <w:r w:rsidR="003F1B24">
        <w:t>, Similar to player sprite but they will be flying towards the player, turrets that are mounted on boats or bunkers will also be included on a less frequent basis than the aeroplanes</w:t>
      </w:r>
    </w:p>
    <w:p w:rsidR="003F1B24" w:rsidRDefault="003F1B24" w:rsidP="003F1B24">
      <w:pPr>
        <w:pStyle w:val="ListParagraph"/>
      </w:pPr>
      <w:r>
        <w:fldChar w:fldCharType="begin"/>
      </w:r>
      <w:r>
        <w:instrText xml:space="preserve"> INCLUDEPICTURE "http://www.hardcoregaming101.net/19xx/02%201943/1943%2018.png" \* MERGEFORMATINET </w:instrText>
      </w:r>
      <w:r>
        <w:fldChar w:fldCharType="separate"/>
      </w:r>
      <w:r w:rsidR="003D3C87">
        <w:fldChar w:fldCharType="begin"/>
      </w:r>
      <w:r w:rsidR="003D3C87">
        <w:instrText xml:space="preserve"> INCLUDEPICTURE  "http://www.hardcoregaming101.net/19xx/02 1943/1943 18.png" \* MERGEFORMATINET </w:instrText>
      </w:r>
      <w:r w:rsidR="003D3C87">
        <w:fldChar w:fldCharType="separate"/>
      </w:r>
      <w:r w:rsidR="00705CEC">
        <w:fldChar w:fldCharType="begin"/>
      </w:r>
      <w:r w:rsidR="00705CEC">
        <w:instrText xml:space="preserve"> INCLUDEPICTURE  "http://www.hardcoregaming101.net/19xx/02 1943/1943 18.png" \* MERGEFORMATINET </w:instrText>
      </w:r>
      <w:r w:rsidR="00705CEC">
        <w:fldChar w:fldCharType="separate"/>
      </w:r>
      <w:r w:rsidR="005919EB">
        <w:fldChar w:fldCharType="begin"/>
      </w:r>
      <w:r w:rsidR="005919EB">
        <w:instrText xml:space="preserve"> INCLUDEPICTURE  "http://www.hardcoregaming101.net/19xx/02 1943/1943 18.png" \* MERGEFORMATINET </w:instrText>
      </w:r>
      <w:r w:rsidR="005919EB">
        <w:fldChar w:fldCharType="separate"/>
      </w:r>
      <w:r w:rsidR="00357461">
        <w:fldChar w:fldCharType="begin"/>
      </w:r>
      <w:r w:rsidR="00357461">
        <w:instrText xml:space="preserve"> INCLUDEPICTURE  "http://www.hardcoregaming101.net/19xx/02 1943/1943 18.png" \* MERGEFORMATINET </w:instrText>
      </w:r>
      <w:r w:rsidR="00357461">
        <w:fldChar w:fldCharType="separate"/>
      </w:r>
      <w:r w:rsidR="000D18E2">
        <w:fldChar w:fldCharType="begin"/>
      </w:r>
      <w:r w:rsidR="000D18E2">
        <w:instrText xml:space="preserve"> INCLUDEPICTURE  "http://www.hardcoregaming101.net/19xx/02 1943/1943 18.png" \* MERGEFORMATINET </w:instrText>
      </w:r>
      <w:r w:rsidR="000D18E2">
        <w:fldChar w:fldCharType="separate"/>
      </w:r>
      <w:r w:rsidR="001D7BF7">
        <w:fldChar w:fldCharType="begin"/>
      </w:r>
      <w:r w:rsidR="001D7BF7">
        <w:instrText xml:space="preserve"> </w:instrText>
      </w:r>
      <w:r w:rsidR="001D7BF7">
        <w:instrText>INCLUDEPICTURE  "http://www.hardcoregaming101.net/19xx/02 1943/1943 18.png" \* MERGEFORMATINE</w:instrText>
      </w:r>
      <w:r w:rsidR="001D7BF7">
        <w:instrText>T</w:instrText>
      </w:r>
      <w:r w:rsidR="001D7BF7">
        <w:instrText xml:space="preserve"> </w:instrText>
      </w:r>
      <w:r w:rsidR="001D7BF7">
        <w:fldChar w:fldCharType="separate"/>
      </w:r>
      <w:r w:rsidR="00F66FF5">
        <w:pict>
          <v:shape id="_x0000_i1027" type="#_x0000_t75" alt="" style="width:165.9pt;height:194.7pt">
            <v:imagedata r:id="rId14" r:href="rId15"/>
          </v:shape>
        </w:pict>
      </w:r>
      <w:r w:rsidR="001D7BF7">
        <w:fldChar w:fldCharType="end"/>
      </w:r>
      <w:r w:rsidR="000D18E2">
        <w:fldChar w:fldCharType="end"/>
      </w:r>
      <w:r w:rsidR="00357461">
        <w:fldChar w:fldCharType="end"/>
      </w:r>
      <w:r w:rsidR="005919EB">
        <w:fldChar w:fldCharType="end"/>
      </w:r>
      <w:r w:rsidR="00705CEC">
        <w:fldChar w:fldCharType="end"/>
      </w:r>
      <w:r w:rsidR="003D3C87">
        <w:fldChar w:fldCharType="end"/>
      </w:r>
      <w:r>
        <w:fldChar w:fldCharType="end"/>
      </w:r>
    </w:p>
    <w:p w:rsidR="007A01EB" w:rsidRDefault="007A01EB" w:rsidP="003F1B24">
      <w:pPr>
        <w:pStyle w:val="ListParagraph"/>
      </w:pPr>
    </w:p>
    <w:p w:rsidR="007A01EB" w:rsidRDefault="007A01EB" w:rsidP="003F1B24">
      <w:pPr>
        <w:pStyle w:val="ListParagraph"/>
      </w:pPr>
    </w:p>
    <w:p w:rsidR="007A01EB" w:rsidRDefault="007A01EB" w:rsidP="003F1B24">
      <w:pPr>
        <w:pStyle w:val="ListParagraph"/>
      </w:pPr>
    </w:p>
    <w:p w:rsidR="007A01EB" w:rsidRDefault="007A01EB" w:rsidP="003F1B24">
      <w:pPr>
        <w:pStyle w:val="ListParagraph"/>
      </w:pPr>
    </w:p>
    <w:p w:rsidR="007A01EB" w:rsidRDefault="007A01EB" w:rsidP="003F1B24">
      <w:pPr>
        <w:pStyle w:val="ListParagraph"/>
      </w:pPr>
    </w:p>
    <w:p w:rsidR="00A41125" w:rsidRPr="00A41125" w:rsidRDefault="000613AF" w:rsidP="00E042AA">
      <w:pPr>
        <w:pStyle w:val="ListParagraph"/>
        <w:numPr>
          <w:ilvl w:val="0"/>
          <w:numId w:val="29"/>
        </w:numPr>
        <w:rPr>
          <w:b/>
          <w:u w:val="single"/>
        </w:rPr>
      </w:pPr>
      <w:r w:rsidRPr="00A41125">
        <w:rPr>
          <w:b/>
          <w:u w:val="single"/>
        </w:rPr>
        <w:lastRenderedPageBreak/>
        <w:t>Bullet sprite</w:t>
      </w:r>
      <w:r w:rsidR="00A41125">
        <w:t>, player will pick up power ups that increase the amount of bullets projected.</w:t>
      </w:r>
    </w:p>
    <w:p w:rsidR="000613AF" w:rsidRPr="00A41125" w:rsidRDefault="00A41125" w:rsidP="00A41125">
      <w:pPr>
        <w:ind w:left="360"/>
        <w:rPr>
          <w:b/>
          <w:u w:val="single"/>
        </w:rPr>
      </w:pPr>
      <w:r w:rsidRPr="00A41125">
        <w:rPr>
          <w:noProof/>
          <w:lang w:val="en-NZ" w:eastAsia="en-NZ" w:bidi="ar-SA"/>
        </w:rPr>
        <w:t xml:space="preserve"> </w:t>
      </w:r>
      <w:r>
        <w:rPr>
          <w:noProof/>
          <w:lang w:val="en-NZ" w:eastAsia="en-NZ" w:bidi="ar-SA"/>
        </w:rPr>
        <w:drawing>
          <wp:inline distT="0" distB="0" distL="0" distR="0" wp14:anchorId="339B9B12" wp14:editId="7398D947">
            <wp:extent cx="2495550" cy="4776079"/>
            <wp:effectExtent l="0" t="0" r="0" b="5715"/>
            <wp:docPr id="1" name="Picture 1" descr="\\MokStu\Users\2008\2008003000\2008003866\My Documents\Desktop\bull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MokStu\Users\2008\2008003000\2008003866\My Documents\Desktop\bulle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69" cy="477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AF" w:rsidRPr="00A41125" w:rsidRDefault="000613AF" w:rsidP="00E042AA">
      <w:pPr>
        <w:pStyle w:val="ListParagraph"/>
        <w:numPr>
          <w:ilvl w:val="0"/>
          <w:numId w:val="29"/>
        </w:numPr>
        <w:rPr>
          <w:b/>
          <w:u w:val="single"/>
        </w:rPr>
      </w:pPr>
      <w:r w:rsidRPr="00A41125">
        <w:rPr>
          <w:b/>
          <w:u w:val="single"/>
        </w:rPr>
        <w:t>Scrolling Endless environment/background</w:t>
      </w:r>
      <w:r w:rsidR="00A41125">
        <w:t xml:space="preserve">, </w:t>
      </w:r>
      <w:r w:rsidR="007A01EB">
        <w:t>the purpose of this game is to survive as long as possible to get the highest score, so a procedural approach to generating content would be ideal because it can be infinite.</w:t>
      </w:r>
    </w:p>
    <w:p w:rsidR="000613AF" w:rsidRPr="00A41125" w:rsidRDefault="000613AF" w:rsidP="00E042AA">
      <w:pPr>
        <w:pStyle w:val="ListParagraph"/>
        <w:numPr>
          <w:ilvl w:val="0"/>
          <w:numId w:val="29"/>
        </w:numPr>
        <w:rPr>
          <w:b/>
          <w:u w:val="single"/>
        </w:rPr>
      </w:pPr>
      <w:r w:rsidRPr="00A41125">
        <w:rPr>
          <w:b/>
          <w:u w:val="single"/>
        </w:rPr>
        <w:t>Player movement script</w:t>
      </w:r>
      <w:r w:rsidR="00597EC7">
        <w:t>, The player can move up</w:t>
      </w:r>
      <w:r w:rsidR="009E61D3">
        <w:t>,</w:t>
      </w:r>
      <w:r w:rsidR="00597EC7">
        <w:t xml:space="preserve"> down</w:t>
      </w:r>
      <w:r w:rsidR="009E61D3">
        <w:t>,</w:t>
      </w:r>
      <w:r w:rsidR="00597EC7">
        <w:t xml:space="preserve"> left and right with </w:t>
      </w:r>
      <w:r w:rsidR="009E61D3">
        <w:t>the WASD keys,</w:t>
      </w:r>
      <w:r w:rsidR="009E61D3" w:rsidRPr="009E61D3">
        <w:t xml:space="preserve"> </w:t>
      </w:r>
      <w:r w:rsidR="009E61D3">
        <w:t>and up and down tiers with the R and F keys.</w:t>
      </w:r>
    </w:p>
    <w:p w:rsidR="000613AF" w:rsidRPr="00A41125" w:rsidRDefault="000613AF" w:rsidP="00E042AA">
      <w:pPr>
        <w:pStyle w:val="ListParagraph"/>
        <w:numPr>
          <w:ilvl w:val="0"/>
          <w:numId w:val="29"/>
        </w:numPr>
        <w:rPr>
          <w:b/>
          <w:u w:val="single"/>
        </w:rPr>
      </w:pPr>
      <w:r w:rsidRPr="00A41125">
        <w:rPr>
          <w:b/>
          <w:u w:val="single"/>
        </w:rPr>
        <w:t>Player shooting script</w:t>
      </w:r>
      <w:r w:rsidR="00597EC7">
        <w:t>, The player can shoot with the spacebar</w:t>
      </w:r>
    </w:p>
    <w:p w:rsidR="000613AF" w:rsidRPr="00A41125" w:rsidRDefault="000613AF" w:rsidP="00E042AA">
      <w:pPr>
        <w:pStyle w:val="ListParagraph"/>
        <w:numPr>
          <w:ilvl w:val="0"/>
          <w:numId w:val="29"/>
        </w:numPr>
        <w:rPr>
          <w:b/>
          <w:u w:val="single"/>
        </w:rPr>
      </w:pPr>
      <w:r w:rsidRPr="00A41125">
        <w:rPr>
          <w:b/>
          <w:u w:val="single"/>
        </w:rPr>
        <w:t>Enemy AI Script</w:t>
      </w:r>
      <w:r w:rsidR="00597EC7">
        <w:t xml:space="preserve">, The enemies will come from the top of the screen and shoot downwards, player can dodge these bullets by moving if they are fast enough. </w:t>
      </w:r>
    </w:p>
    <w:p w:rsidR="000613AF" w:rsidRPr="00A41125" w:rsidRDefault="000613AF" w:rsidP="00E042AA">
      <w:pPr>
        <w:pStyle w:val="ListParagraph"/>
        <w:numPr>
          <w:ilvl w:val="0"/>
          <w:numId w:val="29"/>
        </w:numPr>
        <w:rPr>
          <w:b/>
          <w:u w:val="single"/>
        </w:rPr>
      </w:pPr>
      <w:r w:rsidRPr="00A41125">
        <w:rPr>
          <w:b/>
          <w:u w:val="single"/>
        </w:rPr>
        <w:t>Collectable Gun or Power-up sprite and scripts</w:t>
      </w:r>
      <w:r w:rsidR="00B03D39">
        <w:t>, Enemies will drop power ups when they die at random, at least three different power up should exist. For example: Double bullets instead of one, an extra missile launched from the centre of plane and increased fire rate.</w:t>
      </w:r>
    </w:p>
    <w:p w:rsidR="000613AF" w:rsidRDefault="000613AF" w:rsidP="00E042AA">
      <w:pPr>
        <w:pStyle w:val="ListParagraph"/>
        <w:numPr>
          <w:ilvl w:val="0"/>
          <w:numId w:val="29"/>
        </w:numPr>
        <w:rPr>
          <w:b/>
          <w:u w:val="single"/>
        </w:rPr>
      </w:pPr>
      <w:r w:rsidRPr="00A41125">
        <w:rPr>
          <w:b/>
          <w:u w:val="single"/>
        </w:rPr>
        <w:t>Particle effects for when the gun shoots and bullets hit</w:t>
      </w:r>
    </w:p>
    <w:p w:rsidR="00B03D39" w:rsidRPr="00A41125" w:rsidRDefault="00B03D39" w:rsidP="00B03D39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NZ" w:eastAsia="en-NZ" w:bidi="ar-SA"/>
        </w:rPr>
        <w:drawing>
          <wp:inline distT="0" distB="0" distL="0" distR="0">
            <wp:extent cx="390525" cy="771525"/>
            <wp:effectExtent l="0" t="0" r="9525" b="9525"/>
            <wp:docPr id="3" name="Picture 3" descr="\\MokStu\Users\2008\2008003000\2008003866\My Documents\Desktop\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MokStu\Users\2008\2008003000\2008003866\My Documents\Desktop\x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AF" w:rsidRPr="00A41125" w:rsidRDefault="000613AF" w:rsidP="00E042AA">
      <w:pPr>
        <w:pStyle w:val="ListParagraph"/>
        <w:numPr>
          <w:ilvl w:val="0"/>
          <w:numId w:val="29"/>
        </w:numPr>
        <w:rPr>
          <w:b/>
          <w:u w:val="single"/>
        </w:rPr>
      </w:pPr>
      <w:r w:rsidRPr="00A41125">
        <w:rPr>
          <w:b/>
          <w:u w:val="single"/>
        </w:rPr>
        <w:lastRenderedPageBreak/>
        <w:t>Scoring System in place</w:t>
      </w:r>
      <w:r w:rsidR="008B53D5">
        <w:t xml:space="preserve">, </w:t>
      </w:r>
      <w:r w:rsidR="003D3C87">
        <w:t xml:space="preserve">When </w:t>
      </w:r>
      <w:r w:rsidR="003A2D78">
        <w:t>enemies die the player gains points towards their score.</w:t>
      </w:r>
    </w:p>
    <w:p w:rsidR="003A2D78" w:rsidRPr="003A2D78" w:rsidRDefault="003A2D78" w:rsidP="003A2D78">
      <w:pPr>
        <w:pStyle w:val="ListParagraph"/>
        <w:numPr>
          <w:ilvl w:val="0"/>
          <w:numId w:val="29"/>
        </w:numPr>
        <w:rPr>
          <w:b/>
          <w:u w:val="single"/>
        </w:rPr>
      </w:pPr>
      <w:r>
        <w:rPr>
          <w:b/>
          <w:u w:val="single"/>
        </w:rPr>
        <w:t>High scores in menu</w:t>
      </w:r>
      <w:r>
        <w:t>, When the player dies their score will be saved into the high scores rankings if it is within the range of top 10.</w:t>
      </w:r>
    </w:p>
    <w:p w:rsidR="000613AF" w:rsidRPr="00A41125" w:rsidRDefault="003A2D78" w:rsidP="00E042AA">
      <w:pPr>
        <w:pStyle w:val="ListParagraph"/>
        <w:numPr>
          <w:ilvl w:val="0"/>
          <w:numId w:val="29"/>
        </w:numPr>
        <w:rPr>
          <w:b/>
          <w:u w:val="single"/>
        </w:rPr>
      </w:pPr>
      <w:r>
        <w:rPr>
          <w:b/>
          <w:u w:val="single"/>
        </w:rPr>
        <w:t xml:space="preserve">Main </w:t>
      </w:r>
      <w:r w:rsidR="000613AF" w:rsidRPr="00A41125">
        <w:rPr>
          <w:b/>
          <w:u w:val="single"/>
        </w:rPr>
        <w:t>menu</w:t>
      </w:r>
      <w:r>
        <w:t>, Options include: Start game, view high scores, and exit.</w:t>
      </w:r>
      <w:r>
        <w:rPr>
          <w:b/>
          <w:u w:val="single"/>
        </w:rPr>
        <w:t xml:space="preserve"> </w:t>
      </w:r>
    </w:p>
    <w:p w:rsidR="00F1705F" w:rsidRPr="00F82054" w:rsidRDefault="000613AF" w:rsidP="00E042AA">
      <w:pPr>
        <w:pStyle w:val="ListParagraph"/>
        <w:numPr>
          <w:ilvl w:val="0"/>
          <w:numId w:val="29"/>
        </w:numPr>
        <w:rPr>
          <w:b/>
          <w:u w:val="single"/>
        </w:rPr>
      </w:pPr>
      <w:r w:rsidRPr="00A41125">
        <w:rPr>
          <w:b/>
          <w:u w:val="single"/>
        </w:rPr>
        <w:t>Pause menu</w:t>
      </w:r>
      <w:r w:rsidR="001B28B2">
        <w:t xml:space="preserve">, </w:t>
      </w:r>
      <w:r w:rsidR="007D0FC9">
        <w:t>Options: Resume game, Restart, Exit to main menu, exit to desktop</w:t>
      </w:r>
    </w:p>
    <w:p w:rsidR="00F82054" w:rsidRPr="00F82054" w:rsidRDefault="00F82054" w:rsidP="00F82054">
      <w:pPr>
        <w:pStyle w:val="ListParagraph"/>
        <w:numPr>
          <w:ilvl w:val="0"/>
          <w:numId w:val="29"/>
        </w:numPr>
        <w:rPr>
          <w:b/>
          <w:u w:val="single"/>
        </w:rPr>
      </w:pPr>
      <w:r>
        <w:rPr>
          <w:b/>
          <w:u w:val="single"/>
        </w:rPr>
        <w:t>Two layer System</w:t>
      </w:r>
      <w:r>
        <w:t>, Top layer can shoot forward at planes, and bomb lower at ships/turrets, Slower movement and bigger target, Bottom layer can only shoot forward but has faster movement and smaller target.</w:t>
      </w:r>
    </w:p>
    <w:p w:rsidR="00201387" w:rsidRDefault="00201387">
      <w:pPr>
        <w:spacing w:line="240" w:lineRule="auto"/>
      </w:pPr>
    </w:p>
    <w:p w:rsidR="00201387" w:rsidRPr="00201387" w:rsidRDefault="00201387">
      <w:pPr>
        <w:spacing w:line="240" w:lineRule="auto"/>
        <w:rPr>
          <w:b/>
          <w:sz w:val="36"/>
        </w:rPr>
      </w:pPr>
      <w:r w:rsidRPr="00201387">
        <w:rPr>
          <w:b/>
          <w:sz w:val="36"/>
        </w:rPr>
        <w:t>Discussion/notes with Bruce and Paul:</w:t>
      </w:r>
    </w:p>
    <w:p w:rsidR="00201387" w:rsidRDefault="00201387">
      <w:pPr>
        <w:spacing w:line="240" w:lineRule="auto"/>
      </w:pPr>
    </w:p>
    <w:p w:rsidR="00201387" w:rsidRDefault="00201387" w:rsidP="002013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Game Mechanic Idea</w:t>
      </w:r>
    </w:p>
    <w:p w:rsidR="00201387" w:rsidRDefault="00201387" w:rsidP="002013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Research ‘Layer’ system.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Allow player to traverse to higher or lower layers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If you are on high layer, enemy attacks are slower and scale of sprite is larger, but gets smaller if on lower layer.</w:t>
      </w:r>
    </w:p>
    <w:p w:rsidR="00201387" w:rsidRDefault="00201387" w:rsidP="002013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201387" w:rsidRDefault="00201387" w:rsidP="002013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b/>
          <w:bCs/>
          <w:color w:val="212121"/>
          <w:sz w:val="22"/>
          <w:szCs w:val="22"/>
        </w:rPr>
        <w:t>Bottom Layer</w:t>
      </w:r>
    </w:p>
    <w:p w:rsidR="00201387" w:rsidRDefault="00201387" w:rsidP="002013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b/>
          <w:bCs/>
          <w:color w:val="212121"/>
          <w:sz w:val="22"/>
          <w:szCs w:val="22"/>
        </w:rPr>
        <w:t> 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Setting Player Boundaries (as screen is constantly moving down)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Randomly generated and placed tile sets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Player movement does not control background movement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Look into background movement layer  speeding up over time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Random Island tiles with colliders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Animate islands (volcanos), turrets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Turrets to face and attack player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Randomly generate turrets on island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Player ship health bar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Player ship weapon system, shooting and bombing (dynamics of bullets, bombs and missile)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Player ship defences (shields)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What happens on collisions? Destroy animation?</w:t>
      </w:r>
    </w:p>
    <w:p w:rsidR="00201387" w:rsidRDefault="00201387" w:rsidP="0020138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2"/>
          <w:szCs w:val="22"/>
        </w:rPr>
      </w:pPr>
      <w:r>
        <w:rPr>
          <w:rFonts w:ascii="Symbol" w:hAnsi="Symbol"/>
          <w:color w:val="212121"/>
          <w:sz w:val="22"/>
          <w:szCs w:val="22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" w:hAnsi="Calibri"/>
          <w:color w:val="212121"/>
          <w:sz w:val="22"/>
          <w:szCs w:val="22"/>
        </w:rPr>
        <w:t>Destroy all turrets on islands or sideways battleship to be able to move past.</w:t>
      </w:r>
    </w:p>
    <w:p w:rsidR="00F82054" w:rsidRDefault="00F82054" w:rsidP="002013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12121"/>
          <w:sz w:val="22"/>
          <w:szCs w:val="22"/>
        </w:rPr>
      </w:pPr>
      <w:r>
        <w:rPr>
          <w:rFonts w:ascii="Calibri" w:hAnsi="Calibri"/>
          <w:b/>
          <w:bCs/>
          <w:color w:val="212121"/>
          <w:sz w:val="22"/>
          <w:szCs w:val="22"/>
        </w:rPr>
        <w:br w:type="page"/>
      </w:r>
    </w:p>
    <w:p w:rsidR="00201387" w:rsidRDefault="00201387" w:rsidP="002013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12121"/>
          <w:sz w:val="22"/>
          <w:szCs w:val="22"/>
        </w:rPr>
      </w:pPr>
    </w:p>
    <w:p w:rsidR="001351EB" w:rsidRDefault="001E1FE9" w:rsidP="00F91C62">
      <w:pPr>
        <w:pStyle w:val="Heading1"/>
      </w:pPr>
      <w:bookmarkStart w:id="11" w:name="_Toc58836769"/>
      <w:bookmarkStart w:id="12" w:name="_Toc492545535"/>
      <w:r w:rsidRPr="009B3E77">
        <w:t>Deliverables</w:t>
      </w:r>
      <w:bookmarkEnd w:id="11"/>
      <w:bookmarkEnd w:id="12"/>
      <w:r w:rsidR="00E15C39">
        <w:t xml:space="preserve"> </w:t>
      </w:r>
    </w:p>
    <w:p w:rsidR="00E15C39" w:rsidRPr="009B3E77" w:rsidRDefault="00E15C39" w:rsidP="00FD03DB"/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606"/>
      </w:tblGrid>
      <w:tr w:rsidR="00C9491A" w:rsidRPr="006923F8" w:rsidTr="00D00F22">
        <w:tc>
          <w:tcPr>
            <w:tcW w:w="3681" w:type="dxa"/>
          </w:tcPr>
          <w:p w:rsidR="00C9491A" w:rsidRPr="006923F8" w:rsidRDefault="00C9491A" w:rsidP="003D3C87">
            <w:r w:rsidRPr="006923F8">
              <w:t>[Deliverable]</w:t>
            </w:r>
          </w:p>
        </w:tc>
        <w:tc>
          <w:tcPr>
            <w:tcW w:w="5606" w:type="dxa"/>
          </w:tcPr>
          <w:p w:rsidR="00C9491A" w:rsidRPr="006923F8" w:rsidRDefault="00C9491A" w:rsidP="003D3C87">
            <w:r w:rsidRPr="006923F8">
              <w:t>[Description of the deliverable…]</w:t>
            </w:r>
          </w:p>
        </w:tc>
      </w:tr>
      <w:tr w:rsidR="00C9491A" w:rsidRPr="006923F8" w:rsidTr="00D00F22">
        <w:tc>
          <w:tcPr>
            <w:tcW w:w="3681" w:type="dxa"/>
          </w:tcPr>
          <w:p w:rsidR="00D00F22" w:rsidRDefault="00D00F22" w:rsidP="00D00F22">
            <w:pPr>
              <w:pStyle w:val="ListParagraph"/>
              <w:numPr>
                <w:ilvl w:val="0"/>
                <w:numId w:val="28"/>
              </w:numPr>
            </w:pPr>
            <w:r>
              <w:t>Sprites created</w:t>
            </w:r>
          </w:p>
          <w:p w:rsidR="00D00F22" w:rsidRDefault="00D00F22" w:rsidP="00D00F22">
            <w:pPr>
              <w:pStyle w:val="ListParagraph"/>
              <w:numPr>
                <w:ilvl w:val="0"/>
                <w:numId w:val="28"/>
              </w:numPr>
            </w:pPr>
            <w:r>
              <w:t>Scrolling Endless environment/background created</w:t>
            </w:r>
          </w:p>
          <w:p w:rsidR="00D00F22" w:rsidRDefault="00D00F22" w:rsidP="00D00F22">
            <w:pPr>
              <w:pStyle w:val="ListParagraph"/>
              <w:numPr>
                <w:ilvl w:val="0"/>
                <w:numId w:val="28"/>
              </w:numPr>
            </w:pPr>
            <w:r>
              <w:t>Player movement script</w:t>
            </w:r>
          </w:p>
          <w:p w:rsidR="00D00F22" w:rsidRDefault="00D00F22" w:rsidP="00D00F22">
            <w:pPr>
              <w:pStyle w:val="ListParagraph"/>
              <w:numPr>
                <w:ilvl w:val="0"/>
                <w:numId w:val="28"/>
              </w:numPr>
            </w:pPr>
            <w:r>
              <w:t>Player shooting script</w:t>
            </w:r>
          </w:p>
          <w:p w:rsidR="00D00F22" w:rsidRDefault="00D00F22" w:rsidP="00D00F22">
            <w:pPr>
              <w:pStyle w:val="ListParagraph"/>
              <w:numPr>
                <w:ilvl w:val="0"/>
                <w:numId w:val="28"/>
              </w:numPr>
            </w:pPr>
            <w:r>
              <w:t>Enemy AI, They shoot at players</w:t>
            </w:r>
          </w:p>
          <w:p w:rsidR="00D00F22" w:rsidRDefault="00D00F22" w:rsidP="00D00F22">
            <w:pPr>
              <w:pStyle w:val="ListParagraph"/>
              <w:numPr>
                <w:ilvl w:val="0"/>
                <w:numId w:val="28"/>
              </w:numPr>
            </w:pPr>
            <w:r>
              <w:t>Collectable Gun or Power-ups</w:t>
            </w:r>
          </w:p>
          <w:p w:rsidR="00D00F22" w:rsidRDefault="000D18E2" w:rsidP="00D00F22">
            <w:pPr>
              <w:pStyle w:val="ListParagraph"/>
              <w:numPr>
                <w:ilvl w:val="0"/>
                <w:numId w:val="28"/>
              </w:numPr>
            </w:pPr>
            <w:r>
              <w:t>Particle effects.</w:t>
            </w:r>
          </w:p>
          <w:p w:rsidR="00D00F22" w:rsidRDefault="00D00F22" w:rsidP="00D00F22">
            <w:pPr>
              <w:pStyle w:val="ListParagraph"/>
              <w:numPr>
                <w:ilvl w:val="0"/>
                <w:numId w:val="28"/>
              </w:numPr>
            </w:pPr>
            <w:r>
              <w:t>Scoring System in place</w:t>
            </w:r>
          </w:p>
          <w:p w:rsidR="00D00F22" w:rsidRDefault="00D00F22" w:rsidP="00D00F22">
            <w:pPr>
              <w:pStyle w:val="ListParagraph"/>
              <w:numPr>
                <w:ilvl w:val="0"/>
                <w:numId w:val="28"/>
              </w:numPr>
            </w:pPr>
            <w:r>
              <w:t>High scores system</w:t>
            </w:r>
          </w:p>
          <w:p w:rsidR="009E7798" w:rsidRPr="006923F8" w:rsidRDefault="00D00F22" w:rsidP="00D00F22">
            <w:pPr>
              <w:pStyle w:val="ListParagraph"/>
              <w:numPr>
                <w:ilvl w:val="0"/>
                <w:numId w:val="28"/>
              </w:numPr>
            </w:pPr>
            <w:r>
              <w:t xml:space="preserve"> Menu/UI</w:t>
            </w:r>
          </w:p>
        </w:tc>
        <w:tc>
          <w:tcPr>
            <w:tcW w:w="5606" w:type="dxa"/>
          </w:tcPr>
          <w:p w:rsidR="00D00F22" w:rsidRDefault="00D00F22" w:rsidP="00D9294D">
            <w:pPr>
              <w:pStyle w:val="ListParagraph"/>
              <w:numPr>
                <w:ilvl w:val="0"/>
                <w:numId w:val="33"/>
              </w:numPr>
            </w:pPr>
            <w:r>
              <w:t xml:space="preserve">Player and player health bar, Enemies, Bullets, </w:t>
            </w:r>
            <w:r w:rsidR="006E3B4B">
              <w:t>Boats, turrets.</w:t>
            </w:r>
          </w:p>
          <w:p w:rsidR="00D00F22" w:rsidRDefault="00D00F22" w:rsidP="00D9294D">
            <w:pPr>
              <w:pStyle w:val="ListParagraph"/>
              <w:numPr>
                <w:ilvl w:val="0"/>
                <w:numId w:val="33"/>
              </w:numPr>
            </w:pPr>
            <w:r>
              <w:t>Background moves towards user to create the illusion that the player is moving forward.</w:t>
            </w:r>
          </w:p>
          <w:p w:rsidR="00D9294D" w:rsidRDefault="00D9294D" w:rsidP="00D9294D">
            <w:pPr>
              <w:pStyle w:val="ListParagraph"/>
              <w:numPr>
                <w:ilvl w:val="0"/>
                <w:numId w:val="33"/>
              </w:numPr>
            </w:pPr>
            <w:r>
              <w:t>Player can move up/down/left/right (WASD Keys), It is independent of the background, can also move up and down (R, F) to one of the 2 layers (ground, air).</w:t>
            </w:r>
          </w:p>
          <w:p w:rsidR="00D00F22" w:rsidRDefault="00D00F22" w:rsidP="00D9294D">
            <w:pPr>
              <w:pStyle w:val="ListParagraph"/>
              <w:numPr>
                <w:ilvl w:val="0"/>
                <w:numId w:val="33"/>
              </w:numPr>
            </w:pPr>
            <w:r>
              <w:t>Bullets are visible, changes depending on power-up, The ship can shoot forward depending on what level they are on (ground or air), and can bomb downwards to a lower level.</w:t>
            </w:r>
          </w:p>
          <w:p w:rsidR="00D00F22" w:rsidRDefault="00D00F22" w:rsidP="00D9294D">
            <w:pPr>
              <w:pStyle w:val="ListParagraph"/>
              <w:numPr>
                <w:ilvl w:val="0"/>
                <w:numId w:val="33"/>
              </w:numPr>
            </w:pPr>
            <w:r>
              <w:t>Player loses 25% of life bar when shot by enemy, The longer the player lasts, the more enemies spawn</w:t>
            </w:r>
          </w:p>
          <w:p w:rsidR="00D00F22" w:rsidRDefault="00D00F22" w:rsidP="00D9294D">
            <w:pPr>
              <w:pStyle w:val="ListParagraph"/>
              <w:numPr>
                <w:ilvl w:val="0"/>
                <w:numId w:val="33"/>
              </w:numPr>
            </w:pPr>
            <w:r>
              <w:t>Increase the player weapons range and power</w:t>
            </w:r>
          </w:p>
          <w:p w:rsidR="00D00F22" w:rsidRDefault="000D18E2" w:rsidP="00D9294D">
            <w:pPr>
              <w:pStyle w:val="ListParagraph"/>
              <w:numPr>
                <w:ilvl w:val="0"/>
                <w:numId w:val="33"/>
              </w:numPr>
            </w:pPr>
            <w:r>
              <w:t>For when the gun shoots and bullets hit</w:t>
            </w:r>
          </w:p>
          <w:p w:rsidR="00D00F22" w:rsidRDefault="00D00F22" w:rsidP="00D9294D">
            <w:pPr>
              <w:pStyle w:val="ListParagraph"/>
              <w:numPr>
                <w:ilvl w:val="0"/>
                <w:numId w:val="33"/>
              </w:numPr>
            </w:pPr>
            <w:r>
              <w:t>The player collects score when they shoot an enemy</w:t>
            </w:r>
          </w:p>
          <w:p w:rsidR="00D00F22" w:rsidRDefault="00D00F22" w:rsidP="00D9294D">
            <w:pPr>
              <w:pStyle w:val="ListParagraph"/>
              <w:numPr>
                <w:ilvl w:val="0"/>
                <w:numId w:val="33"/>
              </w:numPr>
            </w:pPr>
            <w:r>
              <w:t>When the player dies their high score will be saved to the leader board if it is higher than the top 10 saved</w:t>
            </w:r>
          </w:p>
          <w:p w:rsidR="00D00F22" w:rsidRPr="006923F8" w:rsidRDefault="00D00F22" w:rsidP="00D9294D">
            <w:pPr>
              <w:pStyle w:val="ListParagraph"/>
              <w:numPr>
                <w:ilvl w:val="0"/>
                <w:numId w:val="33"/>
              </w:numPr>
            </w:pPr>
            <w:r>
              <w:t>Opening menu with an option to start game, view high scores, or exit. The in-game pause screen will have a Reset button, an exit to menu button, a resume button, and an exit to desktop button</w:t>
            </w:r>
          </w:p>
        </w:tc>
      </w:tr>
    </w:tbl>
    <w:p w:rsidR="00C9491A" w:rsidRDefault="00C9491A">
      <w:pPr>
        <w:spacing w:line="240" w:lineRule="auto"/>
      </w:pPr>
      <w:r>
        <w:br w:type="page"/>
      </w:r>
    </w:p>
    <w:p w:rsidR="001E1FE9" w:rsidRDefault="001351EB" w:rsidP="00FD03DB">
      <w:pPr>
        <w:pStyle w:val="Heading1"/>
      </w:pPr>
      <w:bookmarkStart w:id="13" w:name="_Toc58836770"/>
      <w:bookmarkStart w:id="14" w:name="_Toc492545536"/>
      <w:r w:rsidRPr="009B3E77">
        <w:lastRenderedPageBreak/>
        <w:t xml:space="preserve">Major </w:t>
      </w:r>
      <w:r w:rsidR="001E1FE9" w:rsidRPr="009B3E77">
        <w:t>Tasks and Milestones</w:t>
      </w:r>
      <w:bookmarkEnd w:id="13"/>
      <w:bookmarkEnd w:id="14"/>
    </w:p>
    <w:p w:rsidR="003F125D" w:rsidRDefault="003F125D" w:rsidP="003F125D">
      <w:pPr>
        <w:spacing w:line="240" w:lineRule="auto"/>
      </w:pPr>
    </w:p>
    <w:p w:rsidR="003F125D" w:rsidRDefault="003F125D" w:rsidP="00716E78">
      <w:pPr>
        <w:pStyle w:val="ListParagraph"/>
        <w:numPr>
          <w:ilvl w:val="0"/>
          <w:numId w:val="26"/>
        </w:numPr>
        <w:spacing w:line="240" w:lineRule="auto"/>
      </w:pPr>
      <w:r>
        <w:t>Proposal document</w:t>
      </w:r>
    </w:p>
    <w:p w:rsidR="003F125D" w:rsidRDefault="003F125D" w:rsidP="003F125D">
      <w:pPr>
        <w:spacing w:line="240" w:lineRule="auto"/>
      </w:pPr>
    </w:p>
    <w:p w:rsidR="003F125D" w:rsidRDefault="003F125D" w:rsidP="00716E78">
      <w:pPr>
        <w:pStyle w:val="ListParagraph"/>
        <w:numPr>
          <w:ilvl w:val="0"/>
          <w:numId w:val="26"/>
        </w:numPr>
        <w:spacing w:line="240" w:lineRule="auto"/>
      </w:pPr>
      <w:r>
        <w:t xml:space="preserve">Player </w:t>
      </w:r>
      <w:r w:rsidR="006031AC">
        <w:t xml:space="preserve">Sprite and player health bar </w:t>
      </w:r>
      <w:r>
        <w:t>created</w:t>
      </w:r>
    </w:p>
    <w:p w:rsidR="003F125D" w:rsidRDefault="003F125D" w:rsidP="003F125D">
      <w:pPr>
        <w:spacing w:line="240" w:lineRule="auto"/>
      </w:pPr>
    </w:p>
    <w:p w:rsidR="003F125D" w:rsidRDefault="003F125D" w:rsidP="00705CEC">
      <w:pPr>
        <w:pStyle w:val="ListParagraph"/>
        <w:numPr>
          <w:ilvl w:val="0"/>
          <w:numId w:val="26"/>
        </w:numPr>
        <w:spacing w:line="240" w:lineRule="auto"/>
      </w:pPr>
      <w:r>
        <w:t>Player Movement Script</w:t>
      </w:r>
      <w:r w:rsidR="00705CEC">
        <w:t xml:space="preserve"> </w:t>
      </w:r>
    </w:p>
    <w:p w:rsidR="00705CEC" w:rsidRDefault="00705CEC" w:rsidP="00705CEC">
      <w:pPr>
        <w:spacing w:line="240" w:lineRule="auto"/>
      </w:pPr>
    </w:p>
    <w:p w:rsidR="00716E78" w:rsidRDefault="003F125D" w:rsidP="00716E78">
      <w:pPr>
        <w:pStyle w:val="ListParagraph"/>
        <w:numPr>
          <w:ilvl w:val="0"/>
          <w:numId w:val="26"/>
        </w:numPr>
        <w:spacing w:line="240" w:lineRule="auto"/>
      </w:pPr>
      <w:r>
        <w:t>Player Shoot script</w:t>
      </w:r>
    </w:p>
    <w:p w:rsidR="00716E78" w:rsidRDefault="00716E78" w:rsidP="00C1781D"/>
    <w:p w:rsidR="00730670" w:rsidRDefault="004A2F4F" w:rsidP="00716E78">
      <w:pPr>
        <w:pStyle w:val="ListParagraph"/>
        <w:numPr>
          <w:ilvl w:val="0"/>
          <w:numId w:val="26"/>
        </w:numPr>
        <w:spacing w:line="240" w:lineRule="auto"/>
      </w:pPr>
      <w:r>
        <w:t xml:space="preserve">Enemy </w:t>
      </w:r>
      <w:r w:rsidR="00730670">
        <w:t>Sprite Created</w:t>
      </w:r>
    </w:p>
    <w:p w:rsidR="00730670" w:rsidRDefault="00730670" w:rsidP="00730670">
      <w:pPr>
        <w:pStyle w:val="ListParagraph"/>
      </w:pPr>
    </w:p>
    <w:p w:rsidR="00730670" w:rsidRDefault="00730670" w:rsidP="00716E78">
      <w:pPr>
        <w:pStyle w:val="ListParagraph"/>
        <w:numPr>
          <w:ilvl w:val="0"/>
          <w:numId w:val="26"/>
        </w:numPr>
        <w:spacing w:line="240" w:lineRule="auto"/>
      </w:pPr>
      <w:r>
        <w:t xml:space="preserve">Enemy </w:t>
      </w:r>
      <w:r w:rsidR="002243DF">
        <w:t>Movement</w:t>
      </w:r>
      <w:r>
        <w:t xml:space="preserve"> script</w:t>
      </w:r>
    </w:p>
    <w:p w:rsidR="002243DF" w:rsidRDefault="002243DF" w:rsidP="002243DF">
      <w:pPr>
        <w:pStyle w:val="ListParagraph"/>
      </w:pPr>
    </w:p>
    <w:p w:rsidR="002243DF" w:rsidRDefault="002243DF" w:rsidP="00716E78">
      <w:pPr>
        <w:pStyle w:val="ListParagraph"/>
        <w:numPr>
          <w:ilvl w:val="0"/>
          <w:numId w:val="26"/>
        </w:numPr>
        <w:spacing w:line="240" w:lineRule="auto"/>
      </w:pPr>
      <w:r>
        <w:t>Enemy shoot script</w:t>
      </w:r>
    </w:p>
    <w:p w:rsidR="002243DF" w:rsidRDefault="002243DF" w:rsidP="002243DF">
      <w:pPr>
        <w:pStyle w:val="ListParagraph"/>
      </w:pPr>
    </w:p>
    <w:p w:rsidR="002243DF" w:rsidRDefault="004B77B6" w:rsidP="00716E78">
      <w:pPr>
        <w:pStyle w:val="ListParagraph"/>
        <w:numPr>
          <w:ilvl w:val="0"/>
          <w:numId w:val="26"/>
        </w:numPr>
        <w:spacing w:line="240" w:lineRule="auto"/>
      </w:pPr>
      <w:r>
        <w:t>Power up sprite</w:t>
      </w:r>
    </w:p>
    <w:p w:rsidR="004B77B6" w:rsidRDefault="004B77B6" w:rsidP="004B77B6">
      <w:pPr>
        <w:pStyle w:val="ListParagraph"/>
      </w:pPr>
    </w:p>
    <w:p w:rsidR="004B77B6" w:rsidRDefault="004B77B6" w:rsidP="00716E78">
      <w:pPr>
        <w:pStyle w:val="ListParagraph"/>
        <w:numPr>
          <w:ilvl w:val="0"/>
          <w:numId w:val="26"/>
        </w:numPr>
        <w:spacing w:line="240" w:lineRule="auto"/>
      </w:pPr>
      <w:r>
        <w:t>Power up script</w:t>
      </w:r>
    </w:p>
    <w:p w:rsidR="004B77B6" w:rsidRDefault="004B77B6" w:rsidP="004B77B6">
      <w:pPr>
        <w:pStyle w:val="ListParagraph"/>
      </w:pPr>
    </w:p>
    <w:p w:rsidR="004B77B6" w:rsidRDefault="00484D61" w:rsidP="00716E78">
      <w:pPr>
        <w:pStyle w:val="ListParagraph"/>
        <w:numPr>
          <w:ilvl w:val="0"/>
          <w:numId w:val="26"/>
        </w:numPr>
        <w:spacing w:line="240" w:lineRule="auto"/>
      </w:pPr>
      <w:r>
        <w:t xml:space="preserve">Particle effects for </w:t>
      </w:r>
      <w:r w:rsidR="00705CEC">
        <w:t>gunshots and bombs</w:t>
      </w:r>
    </w:p>
    <w:p w:rsidR="00484D61" w:rsidRDefault="00484D61" w:rsidP="00484D61">
      <w:pPr>
        <w:pStyle w:val="ListParagraph"/>
      </w:pPr>
    </w:p>
    <w:p w:rsidR="00484D61" w:rsidRDefault="00484D61" w:rsidP="00484D61">
      <w:pPr>
        <w:pStyle w:val="ListParagraph"/>
        <w:numPr>
          <w:ilvl w:val="0"/>
          <w:numId w:val="26"/>
        </w:numPr>
        <w:spacing w:line="240" w:lineRule="auto"/>
      </w:pPr>
      <w:r>
        <w:t>Main Menu</w:t>
      </w:r>
      <w:r w:rsidR="00491DDC">
        <w:t xml:space="preserve"> Image Created</w:t>
      </w:r>
    </w:p>
    <w:p w:rsidR="00491DDC" w:rsidRDefault="00491DDC" w:rsidP="00491DDC">
      <w:pPr>
        <w:pStyle w:val="ListParagraph"/>
      </w:pPr>
    </w:p>
    <w:p w:rsidR="00491DDC" w:rsidRDefault="00491DDC" w:rsidP="00484D61">
      <w:pPr>
        <w:pStyle w:val="ListParagraph"/>
        <w:numPr>
          <w:ilvl w:val="0"/>
          <w:numId w:val="26"/>
        </w:numPr>
        <w:spacing w:line="240" w:lineRule="auto"/>
      </w:pPr>
      <w:r>
        <w:t>Start Game Button Working</w:t>
      </w:r>
    </w:p>
    <w:p w:rsidR="00491DDC" w:rsidRDefault="00491DDC" w:rsidP="00491DDC">
      <w:pPr>
        <w:pStyle w:val="ListParagraph"/>
      </w:pPr>
    </w:p>
    <w:p w:rsidR="00491DDC" w:rsidRDefault="00491DDC" w:rsidP="00484D61">
      <w:pPr>
        <w:pStyle w:val="ListParagraph"/>
        <w:numPr>
          <w:ilvl w:val="0"/>
          <w:numId w:val="26"/>
        </w:numPr>
        <w:spacing w:line="240" w:lineRule="auto"/>
      </w:pPr>
      <w:r>
        <w:t>Exit Button working</w:t>
      </w:r>
    </w:p>
    <w:p w:rsidR="00484D61" w:rsidRDefault="00484D61" w:rsidP="00484D61">
      <w:pPr>
        <w:pStyle w:val="ListParagraph"/>
      </w:pPr>
    </w:p>
    <w:p w:rsidR="00484D61" w:rsidRDefault="00484D61" w:rsidP="00484D61">
      <w:pPr>
        <w:pStyle w:val="ListParagraph"/>
        <w:numPr>
          <w:ilvl w:val="0"/>
          <w:numId w:val="26"/>
        </w:numPr>
        <w:spacing w:line="240" w:lineRule="auto"/>
      </w:pPr>
      <w:r>
        <w:t>Pause Menu</w:t>
      </w:r>
      <w:r w:rsidR="00491DDC">
        <w:t xml:space="preserve"> Image created</w:t>
      </w:r>
    </w:p>
    <w:p w:rsidR="00491DDC" w:rsidRDefault="00491DDC" w:rsidP="00491DDC">
      <w:pPr>
        <w:pStyle w:val="ListParagraph"/>
      </w:pPr>
    </w:p>
    <w:p w:rsidR="00491DDC" w:rsidRDefault="00491DDC" w:rsidP="00484D61">
      <w:pPr>
        <w:pStyle w:val="ListParagraph"/>
        <w:numPr>
          <w:ilvl w:val="0"/>
          <w:numId w:val="26"/>
        </w:numPr>
        <w:spacing w:line="240" w:lineRule="auto"/>
      </w:pPr>
      <w:r>
        <w:t>Game pause when esc pressed</w:t>
      </w:r>
    </w:p>
    <w:p w:rsidR="00491DDC" w:rsidRDefault="00491DDC" w:rsidP="00491DDC">
      <w:pPr>
        <w:pStyle w:val="ListParagraph"/>
      </w:pPr>
    </w:p>
    <w:p w:rsidR="00491DDC" w:rsidRDefault="00491DDC" w:rsidP="00484D61">
      <w:pPr>
        <w:pStyle w:val="ListParagraph"/>
        <w:numPr>
          <w:ilvl w:val="0"/>
          <w:numId w:val="26"/>
        </w:numPr>
        <w:spacing w:line="240" w:lineRule="auto"/>
      </w:pPr>
      <w:r>
        <w:t>Restart button working</w:t>
      </w:r>
    </w:p>
    <w:p w:rsidR="00491DDC" w:rsidRDefault="00491DDC" w:rsidP="00491DDC">
      <w:pPr>
        <w:pStyle w:val="ListParagraph"/>
      </w:pPr>
    </w:p>
    <w:p w:rsidR="00491DDC" w:rsidRDefault="00491DDC" w:rsidP="00484D61">
      <w:pPr>
        <w:pStyle w:val="ListParagraph"/>
        <w:numPr>
          <w:ilvl w:val="0"/>
          <w:numId w:val="26"/>
        </w:numPr>
        <w:spacing w:line="240" w:lineRule="auto"/>
      </w:pPr>
      <w:r>
        <w:t>Exit to menu button working</w:t>
      </w:r>
    </w:p>
    <w:p w:rsidR="00491DDC" w:rsidRDefault="00491DDC" w:rsidP="00491DDC">
      <w:pPr>
        <w:pStyle w:val="ListParagraph"/>
      </w:pPr>
    </w:p>
    <w:p w:rsidR="00491DDC" w:rsidRDefault="00491DDC" w:rsidP="00484D61">
      <w:pPr>
        <w:pStyle w:val="ListParagraph"/>
        <w:numPr>
          <w:ilvl w:val="0"/>
          <w:numId w:val="26"/>
        </w:numPr>
        <w:spacing w:line="240" w:lineRule="auto"/>
      </w:pPr>
      <w:r>
        <w:t>Exit to desktop button working</w:t>
      </w:r>
    </w:p>
    <w:p w:rsidR="00484D61" w:rsidRDefault="00484D61" w:rsidP="00484D61">
      <w:pPr>
        <w:pStyle w:val="ListParagraph"/>
      </w:pPr>
    </w:p>
    <w:p w:rsidR="00730670" w:rsidRDefault="00484D61" w:rsidP="00484D61">
      <w:pPr>
        <w:pStyle w:val="ListParagraph"/>
        <w:numPr>
          <w:ilvl w:val="0"/>
          <w:numId w:val="26"/>
        </w:numPr>
        <w:spacing w:line="240" w:lineRule="auto"/>
      </w:pPr>
      <w:r>
        <w:t>Scoring system</w:t>
      </w:r>
    </w:p>
    <w:p w:rsidR="00484D61" w:rsidRDefault="00484D61" w:rsidP="00484D61">
      <w:pPr>
        <w:pStyle w:val="ListParagraph"/>
      </w:pPr>
    </w:p>
    <w:p w:rsidR="00484D61" w:rsidRDefault="006B59B0" w:rsidP="00484D61">
      <w:pPr>
        <w:pStyle w:val="ListParagraph"/>
        <w:numPr>
          <w:ilvl w:val="0"/>
          <w:numId w:val="26"/>
        </w:numPr>
        <w:spacing w:line="240" w:lineRule="auto"/>
      </w:pPr>
      <w:r>
        <w:t>High Scores</w:t>
      </w:r>
    </w:p>
    <w:p w:rsidR="00C9491A" w:rsidRDefault="00C9491A" w:rsidP="00716E78">
      <w:pPr>
        <w:pStyle w:val="ListParagraph"/>
        <w:numPr>
          <w:ilvl w:val="0"/>
          <w:numId w:val="26"/>
        </w:numPr>
        <w:spacing w:line="240" w:lineRule="auto"/>
      </w:pPr>
      <w:r>
        <w:br w:type="page"/>
      </w:r>
    </w:p>
    <w:p w:rsidR="001E1FE9" w:rsidRPr="009B3E77" w:rsidRDefault="001E1FE9" w:rsidP="00FD03DB"/>
    <w:p w:rsidR="003F125D" w:rsidRDefault="001E1FE9" w:rsidP="003F125D">
      <w:pPr>
        <w:pStyle w:val="Heading1"/>
      </w:pPr>
      <w:bookmarkStart w:id="15" w:name="_Toc58836771"/>
      <w:bookmarkStart w:id="16" w:name="_Toc492545537"/>
      <w:r w:rsidRPr="009B3E77">
        <w:t>Resource Requirements</w:t>
      </w:r>
      <w:bookmarkEnd w:id="15"/>
      <w:bookmarkEnd w:id="16"/>
      <w:r w:rsidRPr="009B3E77">
        <w:t xml:space="preserve"> </w:t>
      </w:r>
      <w:bookmarkStart w:id="17" w:name="_Toc58836775"/>
    </w:p>
    <w:p w:rsidR="003F125D" w:rsidRDefault="003F125D" w:rsidP="003F125D">
      <w:pPr>
        <w:pStyle w:val="Heading1"/>
      </w:pPr>
      <w:bookmarkStart w:id="18" w:name="_Toc492545538"/>
      <w:r>
        <w:t>Software Requirements:</w:t>
      </w:r>
      <w:bookmarkEnd w:id="18"/>
    </w:p>
    <w:p w:rsidR="003F125D" w:rsidRDefault="003F125D" w:rsidP="003F125D">
      <w:pPr>
        <w:spacing w:line="240" w:lineRule="auto"/>
      </w:pPr>
    </w:p>
    <w:p w:rsidR="003F125D" w:rsidRDefault="003F125D" w:rsidP="003F125D">
      <w:pPr>
        <w:spacing w:line="240" w:lineRule="auto"/>
      </w:pPr>
      <w:r>
        <w:t>1. Photoshop for art assets</w:t>
      </w:r>
    </w:p>
    <w:p w:rsidR="003F125D" w:rsidRDefault="003F125D" w:rsidP="003F125D">
      <w:pPr>
        <w:spacing w:line="240" w:lineRule="auto"/>
      </w:pPr>
      <w:r>
        <w:t>2. Unity game engine</w:t>
      </w:r>
    </w:p>
    <w:p w:rsidR="003F125D" w:rsidRDefault="003F125D" w:rsidP="003F125D">
      <w:pPr>
        <w:spacing w:line="240" w:lineRule="auto"/>
      </w:pPr>
    </w:p>
    <w:p w:rsidR="003F125D" w:rsidRDefault="003F125D" w:rsidP="003F125D">
      <w:pPr>
        <w:spacing w:line="240" w:lineRule="auto"/>
      </w:pPr>
      <w:r>
        <w:t>I need to learn:</w:t>
      </w:r>
    </w:p>
    <w:p w:rsidR="003F125D" w:rsidRDefault="003F125D" w:rsidP="003F125D">
      <w:pPr>
        <w:spacing w:line="240" w:lineRule="auto"/>
      </w:pPr>
    </w:p>
    <w:p w:rsidR="003F125D" w:rsidRDefault="003F125D" w:rsidP="003F125D">
      <w:pPr>
        <w:spacing w:line="240" w:lineRule="auto"/>
      </w:pPr>
      <w:r>
        <w:t>1. C# scripting</w:t>
      </w:r>
    </w:p>
    <w:p w:rsidR="003F125D" w:rsidRDefault="003F125D" w:rsidP="003F125D">
      <w:pPr>
        <w:spacing w:line="240" w:lineRule="auto"/>
      </w:pPr>
      <w:r>
        <w:t>2. Environment Procedural generation techniques</w:t>
      </w:r>
    </w:p>
    <w:p w:rsidR="003F125D" w:rsidRDefault="003F125D" w:rsidP="003F125D">
      <w:pPr>
        <w:spacing w:line="240" w:lineRule="auto"/>
      </w:pPr>
      <w:r>
        <w:t>3. GUI creation</w:t>
      </w:r>
    </w:p>
    <w:p w:rsidR="00F66FF5" w:rsidRDefault="00F66FF5">
      <w:pPr>
        <w:spacing w:line="240" w:lineRule="auto"/>
      </w:pPr>
    </w:p>
    <w:p w:rsidR="00F66FF5" w:rsidRDefault="00F66FF5">
      <w:pPr>
        <w:spacing w:line="240" w:lineRule="auto"/>
      </w:pPr>
      <w:r>
        <w:br w:type="page"/>
      </w:r>
    </w:p>
    <w:p w:rsidR="00F66FF5" w:rsidRDefault="00F66FF5" w:rsidP="00F66FF5">
      <w:pPr>
        <w:pStyle w:val="Heading1"/>
      </w:pPr>
      <w:bookmarkStart w:id="19" w:name="_Toc492545539"/>
      <w:r>
        <w:lastRenderedPageBreak/>
        <w:t>References</w:t>
      </w:r>
      <w:bookmarkEnd w:id="19"/>
    </w:p>
    <w:p w:rsidR="00F66FF5" w:rsidRDefault="00F66FF5" w:rsidP="00F66FF5">
      <w:pPr>
        <w:rPr>
          <w:rFonts w:ascii="Cambria" w:hAnsi="Cambria" w:cs="Arial"/>
          <w:bCs/>
          <w:kern w:val="32"/>
          <w:sz w:val="36"/>
          <w:szCs w:val="36"/>
          <w:u w:val="single"/>
        </w:rPr>
      </w:pPr>
    </w:p>
    <w:p w:rsidR="00F66FF5" w:rsidRDefault="00F66FF5" w:rsidP="00F66FF5">
      <w:r>
        <w:t xml:space="preserve">C# Scripting Tutorials: </w:t>
      </w:r>
      <w:hyperlink r:id="rId18" w:history="1">
        <w:r w:rsidRPr="00F66FF5">
          <w:rPr>
            <w:rStyle w:val="Hyperlink"/>
          </w:rPr>
          <w:t>https://unity3d.com/learn/tutorials/s/scripting</w:t>
        </w:r>
      </w:hyperlink>
    </w:p>
    <w:p w:rsidR="00F66FF5" w:rsidRDefault="00F66FF5" w:rsidP="00F66FF5">
      <w:r>
        <w:t xml:space="preserve">Sprite editing software: </w:t>
      </w:r>
      <w:hyperlink r:id="rId19" w:history="1">
        <w:r w:rsidRPr="00F66FF5">
          <w:rPr>
            <w:rStyle w:val="Hyperlink"/>
          </w:rPr>
          <w:t>http://pyxeledit.com/about.php</w:t>
        </w:r>
      </w:hyperlink>
    </w:p>
    <w:p w:rsidR="00F66FF5" w:rsidRDefault="00F66FF5" w:rsidP="00F66FF5">
      <w:r>
        <w:t xml:space="preserve">Unity Engine: </w:t>
      </w:r>
      <w:hyperlink r:id="rId20" w:history="1">
        <w:r w:rsidRPr="00F66FF5">
          <w:rPr>
            <w:rStyle w:val="Hyperlink"/>
          </w:rPr>
          <w:t>https://unity3d.com/</w:t>
        </w:r>
      </w:hyperlink>
    </w:p>
    <w:p w:rsidR="003F125D" w:rsidRDefault="003F125D" w:rsidP="00F66FF5">
      <w:r>
        <w:br w:type="page"/>
      </w:r>
    </w:p>
    <w:p w:rsidR="009B3E77" w:rsidRPr="009B3E77" w:rsidRDefault="009B3E77" w:rsidP="00FD03DB"/>
    <w:p w:rsidR="00D345B1" w:rsidRPr="009B3E77" w:rsidRDefault="00D345B1" w:rsidP="00FD03DB">
      <w:pPr>
        <w:pStyle w:val="Heading1"/>
      </w:pPr>
      <w:bookmarkStart w:id="20" w:name="_Toc492545540"/>
      <w:r w:rsidRPr="009B3E77">
        <w:t>Project Proposal Approval</w:t>
      </w:r>
      <w:bookmarkEnd w:id="17"/>
      <w:bookmarkEnd w:id="20"/>
    </w:p>
    <w:p w:rsidR="00D345B1" w:rsidRPr="009B3E77" w:rsidRDefault="00D345B1" w:rsidP="00FD03DB">
      <w:r w:rsidRPr="009B3E77">
        <w:t xml:space="preserve">I agree that the scope, objectives, resource estimates and plans given in this project proposal describe my general requirements for the project. I understand that this is a student project and that </w:t>
      </w:r>
      <w:r w:rsidR="00854C61">
        <w:t xml:space="preserve">Toi </w:t>
      </w:r>
      <w:proofErr w:type="spellStart"/>
      <w:r w:rsidR="00854C61">
        <w:t>Ohomai</w:t>
      </w:r>
      <w:proofErr w:type="spellEnd"/>
      <w:r w:rsidRPr="009B3E77">
        <w:t xml:space="preserve"> and the students will </w:t>
      </w:r>
      <w:r w:rsidR="00367BB2" w:rsidRPr="009B3E77">
        <w:t>endeavour</w:t>
      </w:r>
      <w:r w:rsidRPr="009B3E77">
        <w:t xml:space="preserve"> to provide the </w:t>
      </w:r>
      <w:r w:rsidR="00316A83">
        <w:t>solution</w:t>
      </w:r>
      <w:r w:rsidRPr="009B3E77">
        <w:t xml:space="preserve"> described but for whatever reason may not be able to do so. </w:t>
      </w:r>
    </w:p>
    <w:p w:rsidR="00D345B1" w:rsidRPr="009B3E77" w:rsidRDefault="00D345B1" w:rsidP="00FD03DB"/>
    <w:tbl>
      <w:tblPr>
        <w:tblW w:w="9134" w:type="dxa"/>
        <w:tblLayout w:type="fixed"/>
        <w:tblCellMar>
          <w:top w:w="113" w:type="dxa"/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50"/>
        <w:gridCol w:w="3827"/>
        <w:gridCol w:w="709"/>
        <w:gridCol w:w="2648"/>
      </w:tblGrid>
      <w:tr w:rsidR="00D345B1" w:rsidRPr="006923F8" w:rsidTr="00493C6B">
        <w:trPr>
          <w:cantSplit/>
          <w:trHeight w:val="679"/>
        </w:trPr>
        <w:tc>
          <w:tcPr>
            <w:tcW w:w="1950" w:type="dxa"/>
            <w:vAlign w:val="bottom"/>
          </w:tcPr>
          <w:p w:rsidR="00D345B1" w:rsidRPr="006923F8" w:rsidRDefault="00C9491A" w:rsidP="00604E15">
            <w:pPr>
              <w:pStyle w:val="BlockLabe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Supervisor</w:t>
            </w:r>
            <w:r w:rsidR="00235189" w:rsidRPr="006923F8">
              <w:rPr>
                <w:rFonts w:ascii="Calibri" w:hAnsi="Calibri"/>
              </w:rPr>
              <w:t xml:space="preserve"> Name</w:t>
            </w:r>
          </w:p>
        </w:tc>
        <w:tc>
          <w:tcPr>
            <w:tcW w:w="7184" w:type="dxa"/>
            <w:gridSpan w:val="3"/>
            <w:tcBorders>
              <w:bottom w:val="single" w:sz="4" w:space="0" w:color="auto"/>
            </w:tcBorders>
            <w:vAlign w:val="bottom"/>
          </w:tcPr>
          <w:p w:rsidR="00D345B1" w:rsidRPr="006923F8" w:rsidRDefault="00D345B1" w:rsidP="00604E15">
            <w:pPr>
              <w:pStyle w:val="BlockText"/>
              <w:rPr>
                <w:rFonts w:ascii="Calibri" w:hAnsi="Calibri"/>
                <w:b/>
              </w:rPr>
            </w:pPr>
          </w:p>
        </w:tc>
      </w:tr>
      <w:tr w:rsidR="00604E15" w:rsidRPr="006923F8" w:rsidTr="00F82B87">
        <w:trPr>
          <w:cantSplit/>
          <w:trHeight w:val="893"/>
        </w:trPr>
        <w:tc>
          <w:tcPr>
            <w:tcW w:w="1950" w:type="dxa"/>
            <w:vAlign w:val="bottom"/>
          </w:tcPr>
          <w:p w:rsidR="00604E15" w:rsidRPr="006923F8" w:rsidRDefault="00C9491A" w:rsidP="00604E15">
            <w:pPr>
              <w:pStyle w:val="BlockLabe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Supervisor</w:t>
            </w:r>
            <w:r w:rsidRPr="006923F8">
              <w:rPr>
                <w:rFonts w:ascii="Calibri" w:hAnsi="Calibri"/>
              </w:rPr>
              <w:t xml:space="preserve"> </w:t>
            </w:r>
            <w:r w:rsidR="00604E15" w:rsidRPr="00493C6B">
              <w:rPr>
                <w:rFonts w:ascii="Calibri" w:hAnsi="Calibri"/>
              </w:rPr>
              <w:t>Signature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:rsidR="00604E15" w:rsidRPr="006923F8" w:rsidRDefault="00604E15" w:rsidP="00604E15">
            <w:pPr>
              <w:pStyle w:val="BlockText"/>
              <w:rPr>
                <w:rFonts w:ascii="Calibri" w:hAnsi="Calibri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:rsidR="00604E15" w:rsidRPr="006923F8" w:rsidRDefault="00604E15" w:rsidP="00604E15">
            <w:pPr>
              <w:pStyle w:val="BlockText"/>
              <w:rPr>
                <w:rFonts w:ascii="Calibri" w:hAnsi="Calibri"/>
                <w:b/>
              </w:rPr>
            </w:pPr>
            <w:r w:rsidRPr="00493C6B">
              <w:rPr>
                <w:rFonts w:ascii="Calibri" w:hAnsi="Calibri"/>
                <w:b/>
              </w:rPr>
              <w:t>Date</w:t>
            </w:r>
          </w:p>
        </w:tc>
        <w:tc>
          <w:tcPr>
            <w:tcW w:w="2648" w:type="dxa"/>
            <w:tcBorders>
              <w:bottom w:val="single" w:sz="4" w:space="0" w:color="auto"/>
            </w:tcBorders>
            <w:vAlign w:val="bottom"/>
          </w:tcPr>
          <w:p w:rsidR="00604E15" w:rsidRPr="006923F8" w:rsidRDefault="00604E15" w:rsidP="00604E15">
            <w:pPr>
              <w:pStyle w:val="BlockText"/>
              <w:rPr>
                <w:rFonts w:ascii="Calibri" w:hAnsi="Calibri"/>
                <w:b/>
              </w:rPr>
            </w:pPr>
          </w:p>
        </w:tc>
      </w:tr>
      <w:tr w:rsidR="005A5890" w:rsidRPr="006923F8" w:rsidTr="00493C6B">
        <w:trPr>
          <w:cantSplit/>
          <w:trHeight w:val="679"/>
        </w:trPr>
        <w:tc>
          <w:tcPr>
            <w:tcW w:w="1950" w:type="dxa"/>
            <w:vAlign w:val="bottom"/>
          </w:tcPr>
          <w:p w:rsidR="005A5890" w:rsidRPr="00493C6B" w:rsidRDefault="005A5890" w:rsidP="00604E15">
            <w:pPr>
              <w:pStyle w:val="BlockLabel"/>
              <w:rPr>
                <w:rFonts w:ascii="Calibri" w:hAnsi="Calibri"/>
              </w:rPr>
            </w:pPr>
          </w:p>
        </w:tc>
        <w:tc>
          <w:tcPr>
            <w:tcW w:w="7184" w:type="dxa"/>
            <w:gridSpan w:val="3"/>
            <w:vAlign w:val="bottom"/>
          </w:tcPr>
          <w:p w:rsidR="005A5890" w:rsidRPr="006923F8" w:rsidRDefault="005A5890" w:rsidP="00604E15">
            <w:pPr>
              <w:pStyle w:val="BlockText"/>
              <w:rPr>
                <w:rFonts w:ascii="Calibri" w:hAnsi="Calibri"/>
                <w:b/>
              </w:rPr>
            </w:pPr>
          </w:p>
        </w:tc>
      </w:tr>
      <w:tr w:rsidR="005A5890" w:rsidRPr="006923F8" w:rsidTr="00493C6B">
        <w:trPr>
          <w:cantSplit/>
          <w:trHeight w:val="679"/>
        </w:trPr>
        <w:tc>
          <w:tcPr>
            <w:tcW w:w="1950" w:type="dxa"/>
            <w:vAlign w:val="bottom"/>
          </w:tcPr>
          <w:p w:rsidR="005A5890" w:rsidRPr="00493C6B" w:rsidRDefault="005A5890" w:rsidP="005A768A">
            <w:pPr>
              <w:pStyle w:val="BlockLabel"/>
              <w:rPr>
                <w:rFonts w:ascii="Calibri" w:hAnsi="Calibri"/>
              </w:rPr>
            </w:pPr>
            <w:r w:rsidRPr="00493C6B">
              <w:rPr>
                <w:rFonts w:ascii="Calibri" w:hAnsi="Calibri"/>
              </w:rPr>
              <w:t>Project Team Name</w:t>
            </w:r>
          </w:p>
        </w:tc>
        <w:tc>
          <w:tcPr>
            <w:tcW w:w="7184" w:type="dxa"/>
            <w:gridSpan w:val="3"/>
            <w:tcBorders>
              <w:bottom w:val="single" w:sz="4" w:space="0" w:color="auto"/>
            </w:tcBorders>
            <w:vAlign w:val="bottom"/>
          </w:tcPr>
          <w:p w:rsidR="005A5890" w:rsidRPr="006923F8" w:rsidRDefault="005A5890" w:rsidP="00604E15">
            <w:pPr>
              <w:pStyle w:val="BlockText"/>
              <w:rPr>
                <w:rFonts w:ascii="Calibri" w:hAnsi="Calibri"/>
                <w:b/>
              </w:rPr>
            </w:pPr>
          </w:p>
        </w:tc>
      </w:tr>
      <w:tr w:rsidR="00604E15" w:rsidRPr="006923F8" w:rsidTr="00F82B87">
        <w:trPr>
          <w:cantSplit/>
          <w:trHeight w:val="988"/>
        </w:trPr>
        <w:tc>
          <w:tcPr>
            <w:tcW w:w="1950" w:type="dxa"/>
            <w:vAlign w:val="bottom"/>
          </w:tcPr>
          <w:p w:rsidR="00604E15" w:rsidRPr="00493C6B" w:rsidRDefault="00604E15" w:rsidP="005A768A">
            <w:pPr>
              <w:pStyle w:val="BlockLabel"/>
              <w:rPr>
                <w:rFonts w:ascii="Calibri" w:hAnsi="Calibri"/>
              </w:rPr>
            </w:pPr>
            <w:r w:rsidRPr="00493C6B">
              <w:rPr>
                <w:rFonts w:ascii="Calibri" w:hAnsi="Calibri"/>
              </w:rPr>
              <w:t>Project Team Signature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:rsidR="00604E15" w:rsidRPr="006923F8" w:rsidRDefault="00604E15" w:rsidP="00604E15">
            <w:pPr>
              <w:pStyle w:val="BlockText"/>
              <w:rPr>
                <w:rFonts w:ascii="Calibri" w:hAnsi="Calibri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:rsidR="00604E15" w:rsidRPr="006923F8" w:rsidRDefault="00493C6B" w:rsidP="00604E15">
            <w:pPr>
              <w:pStyle w:val="BlockText"/>
              <w:rPr>
                <w:rFonts w:ascii="Calibri" w:hAnsi="Calibri"/>
                <w:b/>
              </w:rPr>
            </w:pPr>
            <w:r w:rsidRPr="006923F8">
              <w:rPr>
                <w:rFonts w:ascii="Calibri" w:hAnsi="Calibri"/>
                <w:b/>
              </w:rPr>
              <w:t>Date</w:t>
            </w:r>
          </w:p>
        </w:tc>
        <w:tc>
          <w:tcPr>
            <w:tcW w:w="2648" w:type="dxa"/>
            <w:tcBorders>
              <w:bottom w:val="single" w:sz="4" w:space="0" w:color="auto"/>
            </w:tcBorders>
            <w:vAlign w:val="bottom"/>
          </w:tcPr>
          <w:p w:rsidR="00604E15" w:rsidRPr="006923F8" w:rsidRDefault="00604E15" w:rsidP="00604E15">
            <w:pPr>
              <w:pStyle w:val="BlockText"/>
              <w:rPr>
                <w:rFonts w:ascii="Calibri" w:hAnsi="Calibri"/>
                <w:b/>
              </w:rPr>
            </w:pPr>
          </w:p>
        </w:tc>
      </w:tr>
    </w:tbl>
    <w:p w:rsidR="00235189" w:rsidRPr="009B3E77" w:rsidRDefault="00235189" w:rsidP="00FD03DB"/>
    <w:bookmarkEnd w:id="6"/>
    <w:p w:rsidR="001E1FE9" w:rsidRPr="00E75EEB" w:rsidRDefault="001E1FE9" w:rsidP="00E75EEB">
      <w:pPr>
        <w:spacing w:line="240" w:lineRule="auto"/>
        <w:rPr>
          <w:rFonts w:ascii="Cambria" w:hAnsi="Cambria" w:cs="Arial"/>
          <w:bCs/>
          <w:kern w:val="32"/>
          <w:sz w:val="36"/>
          <w:szCs w:val="36"/>
          <w:u w:val="single"/>
        </w:rPr>
      </w:pPr>
    </w:p>
    <w:sectPr w:rsidR="001E1FE9" w:rsidRPr="00E75EEB" w:rsidSect="00C627C9">
      <w:headerReference w:type="default" r:id="rId21"/>
      <w:footerReference w:type="default" r:id="rId22"/>
      <w:pgSz w:w="11906" w:h="16838" w:code="9"/>
      <w:pgMar w:top="1701" w:right="1797" w:bottom="1077" w:left="179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C87" w:rsidRDefault="003D3C87" w:rsidP="00FD03DB">
      <w:pPr>
        <w:pStyle w:val="Title"/>
      </w:pPr>
      <w:r>
        <w:separator/>
      </w:r>
    </w:p>
  </w:endnote>
  <w:endnote w:type="continuationSeparator" w:id="0">
    <w:p w:rsidR="003D3C87" w:rsidRDefault="003D3C87" w:rsidP="00FD03DB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C87" w:rsidRDefault="003D3C87" w:rsidP="00FD03DB"/>
  <w:p w:rsidR="003D3C87" w:rsidRDefault="003D3C87" w:rsidP="00FD03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C87" w:rsidRDefault="003D3C87" w:rsidP="00CC0198">
    <w:pPr>
      <w:pStyle w:val="Footer"/>
    </w:pPr>
    <w:r>
      <w:rPr>
        <w:rFonts w:cs="Arial"/>
      </w:rPr>
      <w:t>Template ©</w:t>
    </w:r>
    <w:r>
      <w:t xml:space="preserve"> Toi </w:t>
    </w:r>
    <w:proofErr w:type="spellStart"/>
    <w:r>
      <w:t>Ohomai</w:t>
    </w:r>
    <w:proofErr w:type="spellEnd"/>
    <w:r>
      <w:t xml:space="preserve"> Institute of Technology</w:t>
    </w:r>
  </w:p>
  <w:p w:rsidR="003D3C87" w:rsidRDefault="003D3C87" w:rsidP="00CC0198">
    <w:pPr>
      <w:pStyle w:val="Footer"/>
      <w:tabs>
        <w:tab w:val="clear" w:pos="8306"/>
        <w:tab w:val="right" w:pos="8312"/>
      </w:tabs>
    </w:pPr>
    <w:r>
      <w:t>Semester 2 2017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BF7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D7BF7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C87" w:rsidRDefault="003D3C87" w:rsidP="00FD03DB">
      <w:pPr>
        <w:pStyle w:val="Title"/>
      </w:pPr>
      <w:r>
        <w:separator/>
      </w:r>
    </w:p>
  </w:footnote>
  <w:footnote w:type="continuationSeparator" w:id="0">
    <w:p w:rsidR="003D3C87" w:rsidRDefault="003D3C87" w:rsidP="00FD03DB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D03DB">
    <w:pPr>
      <w:pStyle w:val="Header"/>
    </w:pPr>
  </w:p>
  <w:p w:rsidR="003D3C87" w:rsidRDefault="003D3C87" w:rsidP="00F82B87">
    <w:pPr>
      <w:pStyle w:val="Header"/>
      <w:ind w:left="1134"/>
    </w:pPr>
  </w:p>
  <w:p w:rsidR="003D3C87" w:rsidRDefault="003D3C87" w:rsidP="00F82B87">
    <w:pPr>
      <w:pStyle w:val="Header"/>
      <w:ind w:left="1134"/>
    </w:pPr>
    <w:r>
      <w:t>COMP.6214 PROJECT</w:t>
    </w:r>
  </w:p>
  <w:p w:rsidR="003D3C87" w:rsidRDefault="003D3C87" w:rsidP="00F82B87">
    <w:pPr>
      <w:pStyle w:val="Header"/>
      <w:ind w:left="1134"/>
    </w:pPr>
    <w:r>
      <w:t>Project Proposal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C87" w:rsidRPr="009324BC" w:rsidRDefault="003D3C87" w:rsidP="009324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93004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E2B8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A83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28A7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813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B68C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30D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007C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F00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A04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4B59"/>
    <w:multiLevelType w:val="hybridMultilevel"/>
    <w:tmpl w:val="A1DC001A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5FC3C14"/>
    <w:multiLevelType w:val="hybridMultilevel"/>
    <w:tmpl w:val="0F4A11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02F45"/>
    <w:multiLevelType w:val="hybridMultilevel"/>
    <w:tmpl w:val="49CEDDC8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022153"/>
    <w:multiLevelType w:val="hybridMultilevel"/>
    <w:tmpl w:val="AE6610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35B6"/>
    <w:multiLevelType w:val="hybridMultilevel"/>
    <w:tmpl w:val="6ED2FC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A7A63"/>
    <w:multiLevelType w:val="hybridMultilevel"/>
    <w:tmpl w:val="0156A2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850F5"/>
    <w:multiLevelType w:val="hybridMultilevel"/>
    <w:tmpl w:val="2BFE01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F6059"/>
    <w:multiLevelType w:val="hybridMultilevel"/>
    <w:tmpl w:val="B8842DAA"/>
    <w:lvl w:ilvl="0" w:tplc="1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E7358"/>
    <w:multiLevelType w:val="hybridMultilevel"/>
    <w:tmpl w:val="8AF8E5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D32162"/>
    <w:multiLevelType w:val="hybridMultilevel"/>
    <w:tmpl w:val="B3EE64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C4CFF"/>
    <w:multiLevelType w:val="hybridMultilevel"/>
    <w:tmpl w:val="3C561C72"/>
    <w:lvl w:ilvl="0" w:tplc="3DA0844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799640A"/>
    <w:multiLevelType w:val="hybridMultilevel"/>
    <w:tmpl w:val="24448CC0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9887C8C"/>
    <w:multiLevelType w:val="hybridMultilevel"/>
    <w:tmpl w:val="B46AE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316B9"/>
    <w:multiLevelType w:val="hybridMultilevel"/>
    <w:tmpl w:val="D7709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93CE1"/>
    <w:multiLevelType w:val="hybridMultilevel"/>
    <w:tmpl w:val="A58C91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F17A5"/>
    <w:multiLevelType w:val="hybridMultilevel"/>
    <w:tmpl w:val="75B63414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93302A"/>
    <w:multiLevelType w:val="hybridMultilevel"/>
    <w:tmpl w:val="052492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1F1DD6"/>
    <w:multiLevelType w:val="hybridMultilevel"/>
    <w:tmpl w:val="B08E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E4E08"/>
    <w:multiLevelType w:val="hybridMultilevel"/>
    <w:tmpl w:val="A3C2B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4652E"/>
    <w:multiLevelType w:val="hybridMultilevel"/>
    <w:tmpl w:val="CDD052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608FE"/>
    <w:multiLevelType w:val="hybridMultilevel"/>
    <w:tmpl w:val="D982C9C8"/>
    <w:lvl w:ilvl="0" w:tplc="3DA08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C3961B0"/>
    <w:multiLevelType w:val="hybridMultilevel"/>
    <w:tmpl w:val="D90E6A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92EA6"/>
    <w:multiLevelType w:val="hybridMultilevel"/>
    <w:tmpl w:val="CDD052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2"/>
  </w:num>
  <w:num w:numId="13">
    <w:abstractNumId w:val="25"/>
  </w:num>
  <w:num w:numId="14">
    <w:abstractNumId w:val="14"/>
  </w:num>
  <w:num w:numId="15">
    <w:abstractNumId w:val="11"/>
  </w:num>
  <w:num w:numId="16">
    <w:abstractNumId w:val="23"/>
  </w:num>
  <w:num w:numId="17">
    <w:abstractNumId w:val="22"/>
  </w:num>
  <w:num w:numId="18">
    <w:abstractNumId w:val="27"/>
  </w:num>
  <w:num w:numId="19">
    <w:abstractNumId w:val="16"/>
  </w:num>
  <w:num w:numId="20">
    <w:abstractNumId w:val="28"/>
  </w:num>
  <w:num w:numId="21">
    <w:abstractNumId w:val="24"/>
  </w:num>
  <w:num w:numId="22">
    <w:abstractNumId w:val="26"/>
  </w:num>
  <w:num w:numId="23">
    <w:abstractNumId w:val="32"/>
  </w:num>
  <w:num w:numId="24">
    <w:abstractNumId w:val="29"/>
  </w:num>
  <w:num w:numId="25">
    <w:abstractNumId w:val="18"/>
  </w:num>
  <w:num w:numId="26">
    <w:abstractNumId w:val="15"/>
  </w:num>
  <w:num w:numId="27">
    <w:abstractNumId w:val="19"/>
  </w:num>
  <w:num w:numId="28">
    <w:abstractNumId w:val="17"/>
  </w:num>
  <w:num w:numId="29">
    <w:abstractNumId w:val="31"/>
  </w:num>
  <w:num w:numId="30">
    <w:abstractNumId w:val="30"/>
  </w:num>
  <w:num w:numId="31">
    <w:abstractNumId w:val="20"/>
  </w:num>
  <w:num w:numId="32">
    <w:abstractNumId w:val="1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42"/>
    <w:rsid w:val="000012C0"/>
    <w:rsid w:val="00023819"/>
    <w:rsid w:val="00031DB2"/>
    <w:rsid w:val="00042188"/>
    <w:rsid w:val="000573E3"/>
    <w:rsid w:val="000613AF"/>
    <w:rsid w:val="0006275D"/>
    <w:rsid w:val="00062DD0"/>
    <w:rsid w:val="0009750A"/>
    <w:rsid w:val="00097E40"/>
    <w:rsid w:val="00097E44"/>
    <w:rsid w:val="000A5E02"/>
    <w:rsid w:val="000C16E5"/>
    <w:rsid w:val="000C4C0E"/>
    <w:rsid w:val="000D18E2"/>
    <w:rsid w:val="000E7381"/>
    <w:rsid w:val="001351EB"/>
    <w:rsid w:val="00137D0E"/>
    <w:rsid w:val="00151FC6"/>
    <w:rsid w:val="00166777"/>
    <w:rsid w:val="001922FC"/>
    <w:rsid w:val="001B28B2"/>
    <w:rsid w:val="001B3FAD"/>
    <w:rsid w:val="001B75D1"/>
    <w:rsid w:val="001C3123"/>
    <w:rsid w:val="001C513B"/>
    <w:rsid w:val="001D7BF7"/>
    <w:rsid w:val="001E1FE9"/>
    <w:rsid w:val="001F001E"/>
    <w:rsid w:val="00201387"/>
    <w:rsid w:val="00213E86"/>
    <w:rsid w:val="002243DF"/>
    <w:rsid w:val="00235189"/>
    <w:rsid w:val="00261FD5"/>
    <w:rsid w:val="002723F2"/>
    <w:rsid w:val="00293575"/>
    <w:rsid w:val="002C7874"/>
    <w:rsid w:val="002D35C9"/>
    <w:rsid w:val="002E0974"/>
    <w:rsid w:val="002E2CEE"/>
    <w:rsid w:val="002E7BD9"/>
    <w:rsid w:val="002F77E8"/>
    <w:rsid w:val="00305D55"/>
    <w:rsid w:val="00306C48"/>
    <w:rsid w:val="00314B6E"/>
    <w:rsid w:val="00316A83"/>
    <w:rsid w:val="00357461"/>
    <w:rsid w:val="00365A1A"/>
    <w:rsid w:val="00367BB2"/>
    <w:rsid w:val="00373C8D"/>
    <w:rsid w:val="003749F5"/>
    <w:rsid w:val="003A2D78"/>
    <w:rsid w:val="003A4C38"/>
    <w:rsid w:val="003C4FAB"/>
    <w:rsid w:val="003D3C87"/>
    <w:rsid w:val="003E34F4"/>
    <w:rsid w:val="003E4F04"/>
    <w:rsid w:val="003F125D"/>
    <w:rsid w:val="003F1B24"/>
    <w:rsid w:val="003F50B1"/>
    <w:rsid w:val="004172B0"/>
    <w:rsid w:val="004202C8"/>
    <w:rsid w:val="00484D61"/>
    <w:rsid w:val="00487D7E"/>
    <w:rsid w:val="00491DDC"/>
    <w:rsid w:val="00493C6B"/>
    <w:rsid w:val="00496499"/>
    <w:rsid w:val="004A2F4F"/>
    <w:rsid w:val="004B77B6"/>
    <w:rsid w:val="004C4ABD"/>
    <w:rsid w:val="004C5227"/>
    <w:rsid w:val="004E5D48"/>
    <w:rsid w:val="004E76E9"/>
    <w:rsid w:val="004F631A"/>
    <w:rsid w:val="00511FF1"/>
    <w:rsid w:val="00516AAA"/>
    <w:rsid w:val="005235CC"/>
    <w:rsid w:val="00541607"/>
    <w:rsid w:val="00542DB5"/>
    <w:rsid w:val="00556B16"/>
    <w:rsid w:val="00565699"/>
    <w:rsid w:val="00570F8B"/>
    <w:rsid w:val="005919EB"/>
    <w:rsid w:val="00597EC7"/>
    <w:rsid w:val="005A4147"/>
    <w:rsid w:val="005A5890"/>
    <w:rsid w:val="005A768A"/>
    <w:rsid w:val="005B2744"/>
    <w:rsid w:val="006031AC"/>
    <w:rsid w:val="00604E15"/>
    <w:rsid w:val="00630755"/>
    <w:rsid w:val="00636472"/>
    <w:rsid w:val="006415B1"/>
    <w:rsid w:val="00646F23"/>
    <w:rsid w:val="00677537"/>
    <w:rsid w:val="006923F8"/>
    <w:rsid w:val="006B59B0"/>
    <w:rsid w:val="006C0115"/>
    <w:rsid w:val="006D4407"/>
    <w:rsid w:val="006E3B4B"/>
    <w:rsid w:val="00705CEC"/>
    <w:rsid w:val="00716BE3"/>
    <w:rsid w:val="00716C2D"/>
    <w:rsid w:val="00716E78"/>
    <w:rsid w:val="00730670"/>
    <w:rsid w:val="00734CDA"/>
    <w:rsid w:val="00783EAF"/>
    <w:rsid w:val="00784571"/>
    <w:rsid w:val="007A01EB"/>
    <w:rsid w:val="007D0FC9"/>
    <w:rsid w:val="007D6801"/>
    <w:rsid w:val="0084382F"/>
    <w:rsid w:val="00854C61"/>
    <w:rsid w:val="00855D4A"/>
    <w:rsid w:val="008A182D"/>
    <w:rsid w:val="008B53D5"/>
    <w:rsid w:val="008C02DA"/>
    <w:rsid w:val="008C54ED"/>
    <w:rsid w:val="008D6E70"/>
    <w:rsid w:val="008E5718"/>
    <w:rsid w:val="008E5F1E"/>
    <w:rsid w:val="009111FD"/>
    <w:rsid w:val="0091289F"/>
    <w:rsid w:val="0091476D"/>
    <w:rsid w:val="009201D4"/>
    <w:rsid w:val="009324BC"/>
    <w:rsid w:val="00950524"/>
    <w:rsid w:val="009872CA"/>
    <w:rsid w:val="009A5C93"/>
    <w:rsid w:val="009B3E77"/>
    <w:rsid w:val="009D3AAB"/>
    <w:rsid w:val="009E61D3"/>
    <w:rsid w:val="009E662C"/>
    <w:rsid w:val="009E7798"/>
    <w:rsid w:val="009F364F"/>
    <w:rsid w:val="00A03CBB"/>
    <w:rsid w:val="00A05E36"/>
    <w:rsid w:val="00A12C72"/>
    <w:rsid w:val="00A13F0F"/>
    <w:rsid w:val="00A35023"/>
    <w:rsid w:val="00A41125"/>
    <w:rsid w:val="00A73CE7"/>
    <w:rsid w:val="00A77E52"/>
    <w:rsid w:val="00A84BF5"/>
    <w:rsid w:val="00A86730"/>
    <w:rsid w:val="00A921D4"/>
    <w:rsid w:val="00AC4AC8"/>
    <w:rsid w:val="00AE3FE0"/>
    <w:rsid w:val="00B03D39"/>
    <w:rsid w:val="00B04751"/>
    <w:rsid w:val="00B144E4"/>
    <w:rsid w:val="00B446F0"/>
    <w:rsid w:val="00B56F70"/>
    <w:rsid w:val="00B92D0E"/>
    <w:rsid w:val="00B94807"/>
    <w:rsid w:val="00BB14BD"/>
    <w:rsid w:val="00BB1B33"/>
    <w:rsid w:val="00BE45E7"/>
    <w:rsid w:val="00C16DF5"/>
    <w:rsid w:val="00C1781D"/>
    <w:rsid w:val="00C20066"/>
    <w:rsid w:val="00C3695F"/>
    <w:rsid w:val="00C627C9"/>
    <w:rsid w:val="00C757AA"/>
    <w:rsid w:val="00C9491A"/>
    <w:rsid w:val="00CA683D"/>
    <w:rsid w:val="00CC0198"/>
    <w:rsid w:val="00CC0228"/>
    <w:rsid w:val="00CC1643"/>
    <w:rsid w:val="00D00F22"/>
    <w:rsid w:val="00D06704"/>
    <w:rsid w:val="00D2243E"/>
    <w:rsid w:val="00D257F4"/>
    <w:rsid w:val="00D345B1"/>
    <w:rsid w:val="00D70CB0"/>
    <w:rsid w:val="00D9294D"/>
    <w:rsid w:val="00D93335"/>
    <w:rsid w:val="00D94C92"/>
    <w:rsid w:val="00DB06E7"/>
    <w:rsid w:val="00DF54C3"/>
    <w:rsid w:val="00E0379A"/>
    <w:rsid w:val="00E042AA"/>
    <w:rsid w:val="00E05F42"/>
    <w:rsid w:val="00E11CD1"/>
    <w:rsid w:val="00E14841"/>
    <w:rsid w:val="00E15C39"/>
    <w:rsid w:val="00E33960"/>
    <w:rsid w:val="00E5395D"/>
    <w:rsid w:val="00E66782"/>
    <w:rsid w:val="00E75EEB"/>
    <w:rsid w:val="00E77DD1"/>
    <w:rsid w:val="00E86F51"/>
    <w:rsid w:val="00EA3702"/>
    <w:rsid w:val="00F1705F"/>
    <w:rsid w:val="00F255CB"/>
    <w:rsid w:val="00F5066A"/>
    <w:rsid w:val="00F661B3"/>
    <w:rsid w:val="00F66FF5"/>
    <w:rsid w:val="00F82054"/>
    <w:rsid w:val="00F82B87"/>
    <w:rsid w:val="00F91C62"/>
    <w:rsid w:val="00F97B08"/>
    <w:rsid w:val="00FC0FA6"/>
    <w:rsid w:val="00FD03DB"/>
    <w:rsid w:val="00F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5:docId w15:val="{9B7D11AB-C34E-497A-B55A-EB6379DD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3DB"/>
    <w:pPr>
      <w:spacing w:line="288" w:lineRule="auto"/>
    </w:pPr>
    <w:rPr>
      <w:rFonts w:ascii="Calibri" w:hAnsi="Calibri" w:cs="Calibri"/>
      <w:sz w:val="22"/>
      <w:lang w:val="en-GB" w:eastAsia="en-US" w:bidi="he-IL"/>
    </w:rPr>
  </w:style>
  <w:style w:type="paragraph" w:styleId="Heading1">
    <w:name w:val="heading 1"/>
    <w:aliases w:val="Large,No numbers"/>
    <w:basedOn w:val="Normal"/>
    <w:next w:val="Normal"/>
    <w:qFormat/>
    <w:rsid w:val="00FD03DB"/>
    <w:pPr>
      <w:keepNext/>
      <w:spacing w:before="360" w:after="120"/>
      <w:outlineLvl w:val="0"/>
    </w:pPr>
    <w:rPr>
      <w:rFonts w:ascii="Cambria" w:hAnsi="Cambria" w:cs="Arial"/>
      <w:bCs/>
      <w:kern w:val="32"/>
      <w:sz w:val="36"/>
      <w:szCs w:val="36"/>
      <w:u w:val="single"/>
    </w:rPr>
  </w:style>
  <w:style w:type="paragraph" w:styleId="Heading2">
    <w:name w:val="heading 2"/>
    <w:aliases w:val="Standard"/>
    <w:basedOn w:val="Normal"/>
    <w:next w:val="Normal"/>
    <w:qFormat/>
    <w:rsid w:val="00FD03DB"/>
    <w:pPr>
      <w:keepNext/>
      <w:spacing w:before="120"/>
      <w:outlineLvl w:val="1"/>
    </w:pPr>
    <w:rPr>
      <w:rFonts w:ascii="Cambria" w:hAnsi="Cambria" w:cs="Arial"/>
      <w:bCs/>
      <w:iCs/>
      <w:sz w:val="30"/>
      <w:szCs w:val="32"/>
    </w:rPr>
  </w:style>
  <w:style w:type="paragraph" w:styleId="Heading3">
    <w:name w:val="heading 3"/>
    <w:basedOn w:val="Normal"/>
    <w:next w:val="Normal"/>
    <w:qFormat/>
    <w:rsid w:val="00F82B87"/>
    <w:pPr>
      <w:keepNext/>
      <w:spacing w:before="120" w:after="60"/>
      <w:outlineLvl w:val="2"/>
    </w:pPr>
    <w:rPr>
      <w:rFonts w:ascii="Cambria" w:hAnsi="Cambria" w:cs="Arial"/>
      <w:bCs/>
      <w:sz w:val="26"/>
      <w:szCs w:val="28"/>
    </w:rPr>
  </w:style>
  <w:style w:type="paragraph" w:styleId="Heading4">
    <w:name w:val="heading 4"/>
    <w:basedOn w:val="Normal"/>
    <w:next w:val="Normal"/>
    <w:qFormat/>
    <w:rsid w:val="002C7874"/>
    <w:pPr>
      <w:keepNext/>
      <w:spacing w:before="240" w:after="120"/>
      <w:outlineLvl w:val="3"/>
    </w:pPr>
    <w:rPr>
      <w:rFonts w:ascii="Verdana" w:hAnsi="Verdana"/>
      <w:bCs/>
      <w:smallCaps/>
    </w:rPr>
  </w:style>
  <w:style w:type="paragraph" w:styleId="Heading5">
    <w:name w:val="heading 5"/>
    <w:basedOn w:val="Normal"/>
    <w:next w:val="Normal"/>
    <w:qFormat/>
    <w:rsid w:val="009F364F"/>
    <w:pPr>
      <w:spacing w:before="240" w:after="120"/>
      <w:outlineLvl w:val="4"/>
    </w:pPr>
    <w:rPr>
      <w:bCs/>
      <w:iCs/>
      <w:smallCaps/>
      <w:szCs w:val="36"/>
    </w:rPr>
  </w:style>
  <w:style w:type="paragraph" w:styleId="Heading6">
    <w:name w:val="heading 6"/>
    <w:basedOn w:val="Normal"/>
    <w:next w:val="Normal"/>
    <w:qFormat/>
    <w:rsid w:val="001C3123"/>
    <w:pPr>
      <w:pBdr>
        <w:bottom w:val="single" w:sz="2" w:space="1" w:color="auto"/>
      </w:pBdr>
      <w:spacing w:before="240" w:after="240"/>
      <w:outlineLvl w:val="5"/>
    </w:pPr>
    <w:rPr>
      <w:rFonts w:ascii="Verdana" w:hAnsi="Verdana"/>
      <w:bCs/>
      <w:smallCaps/>
      <w:sz w:val="36"/>
      <w:szCs w:val="22"/>
    </w:rPr>
  </w:style>
  <w:style w:type="paragraph" w:styleId="Heading7">
    <w:name w:val="heading 7"/>
    <w:basedOn w:val="Normal"/>
    <w:next w:val="Normal"/>
    <w:qFormat/>
    <w:rsid w:val="001C3123"/>
    <w:pPr>
      <w:pBdr>
        <w:bottom w:val="single" w:sz="2" w:space="1" w:color="auto"/>
      </w:pBdr>
      <w:spacing w:before="240" w:after="120"/>
      <w:outlineLvl w:val="6"/>
    </w:pPr>
    <w:rPr>
      <w:rFonts w:ascii="Verdana" w:hAnsi="Verdana"/>
      <w:smallCaps/>
      <w:sz w:val="32"/>
      <w:szCs w:val="32"/>
    </w:rPr>
  </w:style>
  <w:style w:type="paragraph" w:styleId="Heading8">
    <w:name w:val="heading 8"/>
    <w:basedOn w:val="Normal"/>
    <w:next w:val="Normal"/>
    <w:qFormat/>
    <w:rsid w:val="001C3123"/>
    <w:pPr>
      <w:pBdr>
        <w:bottom w:val="single" w:sz="2" w:space="1" w:color="auto"/>
      </w:pBdr>
      <w:spacing w:before="240" w:after="120"/>
      <w:outlineLvl w:val="7"/>
    </w:pPr>
    <w:rPr>
      <w:rFonts w:ascii="Verdana" w:hAnsi="Verdana"/>
      <w:iCs/>
      <w:smallCaps/>
      <w:sz w:val="28"/>
      <w:szCs w:val="28"/>
    </w:rPr>
  </w:style>
  <w:style w:type="paragraph" w:styleId="Heading9">
    <w:name w:val="heading 9"/>
    <w:basedOn w:val="Normal"/>
    <w:next w:val="Normal"/>
    <w:qFormat/>
    <w:rsid w:val="009F364F"/>
    <w:pPr>
      <w:pBdr>
        <w:bottom w:val="single" w:sz="4" w:space="1" w:color="auto"/>
      </w:pBdr>
      <w:spacing w:before="240" w:after="120"/>
      <w:outlineLvl w:val="8"/>
    </w:pPr>
    <w:rPr>
      <w:rFonts w:ascii="Verdana" w:hAnsi="Verdana" w:cs="Arial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F364F"/>
    <w:pPr>
      <w:tabs>
        <w:tab w:val="center" w:pos="4153"/>
        <w:tab w:val="right" w:pos="8306"/>
      </w:tabs>
    </w:pPr>
    <w:rPr>
      <w:sz w:val="20"/>
    </w:rPr>
  </w:style>
  <w:style w:type="paragraph" w:styleId="Header">
    <w:name w:val="header"/>
    <w:basedOn w:val="Normal"/>
    <w:rsid w:val="009F364F"/>
    <w:pPr>
      <w:tabs>
        <w:tab w:val="center" w:pos="4153"/>
        <w:tab w:val="right" w:pos="8306"/>
      </w:tabs>
    </w:pPr>
    <w:rPr>
      <w:sz w:val="20"/>
    </w:rPr>
  </w:style>
  <w:style w:type="paragraph" w:styleId="Title">
    <w:name w:val="Title"/>
    <w:basedOn w:val="Normal"/>
    <w:qFormat/>
    <w:rsid w:val="00097E44"/>
    <w:pPr>
      <w:spacing w:before="360" w:after="360"/>
      <w:jc w:val="center"/>
      <w:outlineLvl w:val="0"/>
    </w:pPr>
    <w:rPr>
      <w:rFonts w:ascii="Verdana" w:hAnsi="Verdana" w:cs="Arial"/>
      <w:b/>
      <w:bCs/>
      <w:color w:val="000080"/>
      <w:kern w:val="28"/>
      <w:sz w:val="40"/>
      <w:szCs w:val="32"/>
    </w:rPr>
  </w:style>
  <w:style w:type="paragraph" w:styleId="BodyText">
    <w:name w:val="Body Text"/>
    <w:basedOn w:val="Normal"/>
    <w:rsid w:val="004E76E9"/>
    <w:pPr>
      <w:spacing w:after="120"/>
    </w:pPr>
  </w:style>
  <w:style w:type="character" w:styleId="PageNumber">
    <w:name w:val="page number"/>
    <w:rsid w:val="009F364F"/>
    <w:rPr>
      <w:rFonts w:ascii="Verdana" w:hAnsi="Verdana"/>
      <w:sz w:val="16"/>
    </w:rPr>
  </w:style>
  <w:style w:type="paragraph" w:styleId="BalloonText">
    <w:name w:val="Balloon Text"/>
    <w:basedOn w:val="Normal"/>
    <w:semiHidden/>
    <w:rsid w:val="009111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3647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F255CB"/>
    <w:pPr>
      <w:spacing w:before="240"/>
    </w:pPr>
    <w:rPr>
      <w:rFonts w:asciiTheme="minorHAnsi" w:hAnsi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rsid w:val="009F364F"/>
    <w:pPr>
      <w:ind w:left="22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9F364F"/>
    <w:rPr>
      <w:color w:val="0000FF"/>
      <w:u w:val="single"/>
    </w:rPr>
  </w:style>
  <w:style w:type="paragraph" w:styleId="List">
    <w:name w:val="List"/>
    <w:basedOn w:val="Normal"/>
    <w:rsid w:val="00541607"/>
    <w:pPr>
      <w:ind w:left="283" w:hanging="283"/>
    </w:pPr>
  </w:style>
  <w:style w:type="paragraph" w:styleId="FootnoteText">
    <w:name w:val="footnote text"/>
    <w:basedOn w:val="Normal"/>
    <w:semiHidden/>
    <w:rsid w:val="001E1FE9"/>
    <w:pPr>
      <w:spacing w:after="60"/>
      <w:ind w:left="284" w:hanging="284"/>
    </w:pPr>
    <w:rPr>
      <w:sz w:val="16"/>
    </w:rPr>
  </w:style>
  <w:style w:type="paragraph" w:customStyle="1" w:styleId="Table">
    <w:name w:val="Table"/>
    <w:basedOn w:val="Normal"/>
    <w:rsid w:val="001E1FE9"/>
    <w:pPr>
      <w:spacing w:after="120" w:line="240" w:lineRule="auto"/>
    </w:pPr>
    <w:rPr>
      <w:rFonts w:ascii="Arial" w:hAnsi="Arial" w:cs="Arial"/>
      <w:sz w:val="20"/>
    </w:rPr>
  </w:style>
  <w:style w:type="paragraph" w:customStyle="1" w:styleId="Heading1noTOC">
    <w:name w:val="Heading 1 (no TOC)"/>
    <w:basedOn w:val="Heading1"/>
    <w:rsid w:val="001E1FE9"/>
    <w:pPr>
      <w:spacing w:before="480" w:after="480"/>
    </w:pPr>
    <w:rPr>
      <w:rFonts w:ascii="Arial" w:hAnsi="Arial"/>
      <w:b/>
      <w:bCs w:val="0"/>
      <w:smallCaps/>
      <w:color w:val="000000"/>
      <w:kern w:val="28"/>
      <w:sz w:val="40"/>
      <w:szCs w:val="20"/>
    </w:rPr>
  </w:style>
  <w:style w:type="character" w:styleId="FootnoteReference">
    <w:name w:val="footnote reference"/>
    <w:semiHidden/>
    <w:rsid w:val="001E1FE9"/>
    <w:rPr>
      <w:sz w:val="20"/>
      <w:vertAlign w:val="superscript"/>
    </w:rPr>
  </w:style>
  <w:style w:type="paragraph" w:customStyle="1" w:styleId="DocDetails">
    <w:name w:val="DocDetails"/>
    <w:basedOn w:val="Normal"/>
    <w:rsid w:val="001E1FE9"/>
    <w:rPr>
      <w:rFonts w:ascii="Arial" w:hAnsi="Arial" w:cs="Arial"/>
      <w:sz w:val="20"/>
    </w:rPr>
  </w:style>
  <w:style w:type="paragraph" w:customStyle="1" w:styleId="TitleProject">
    <w:name w:val="TitleProject"/>
    <w:basedOn w:val="Normal"/>
    <w:rsid w:val="001E1FE9"/>
    <w:pPr>
      <w:tabs>
        <w:tab w:val="left" w:pos="1134"/>
      </w:tabs>
      <w:ind w:left="1134"/>
    </w:pPr>
    <w:rPr>
      <w:rFonts w:ascii="Arial" w:hAnsi="Arial" w:cs="Arial"/>
      <w:b/>
      <w:sz w:val="56"/>
    </w:rPr>
  </w:style>
  <w:style w:type="paragraph" w:customStyle="1" w:styleId="ProjectClient">
    <w:name w:val="ProjectClient"/>
    <w:basedOn w:val="Normal"/>
    <w:rsid w:val="001E1FE9"/>
    <w:pPr>
      <w:ind w:left="1134"/>
    </w:pPr>
    <w:rPr>
      <w:rFonts w:ascii="Arial" w:hAnsi="Arial" w:cs="Arial"/>
      <w:b/>
      <w:bCs/>
      <w:sz w:val="40"/>
    </w:rPr>
  </w:style>
  <w:style w:type="paragraph" w:customStyle="1" w:styleId="BlockLabel">
    <w:name w:val="Block Label"/>
    <w:basedOn w:val="Normal"/>
    <w:next w:val="Normal"/>
    <w:rsid w:val="001E1FE9"/>
    <w:pPr>
      <w:spacing w:line="240" w:lineRule="auto"/>
    </w:pPr>
    <w:rPr>
      <w:rFonts w:ascii="Times New Roman" w:hAnsi="Times New Roman"/>
      <w:b/>
      <w:lang w:val="en-US"/>
    </w:rPr>
  </w:style>
  <w:style w:type="paragraph" w:customStyle="1" w:styleId="BlockLine">
    <w:name w:val="Block Line"/>
    <w:basedOn w:val="Normal"/>
    <w:next w:val="Normal"/>
    <w:rsid w:val="001E1FE9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ascii="Times New Roman" w:hAnsi="Times New Roman"/>
      <w:sz w:val="24"/>
      <w:lang w:val="en-US"/>
    </w:rPr>
  </w:style>
  <w:style w:type="paragraph" w:styleId="BlockText">
    <w:name w:val="Block Text"/>
    <w:basedOn w:val="Normal"/>
    <w:rsid w:val="001E1FE9"/>
    <w:pPr>
      <w:spacing w:line="240" w:lineRule="auto"/>
    </w:pPr>
    <w:rPr>
      <w:rFonts w:ascii="Times New Roman" w:hAnsi="Times New Roman"/>
      <w:sz w:val="24"/>
      <w:lang w:val="en-US"/>
    </w:rPr>
  </w:style>
  <w:style w:type="paragraph" w:styleId="EnvelopeReturn">
    <w:name w:val="envelope return"/>
    <w:basedOn w:val="Normal"/>
    <w:rsid w:val="001351EB"/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305D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B3FAD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u w:val="none"/>
      <w:lang w:val="en-US" w:bidi="ar-SA"/>
    </w:rPr>
  </w:style>
  <w:style w:type="paragraph" w:styleId="TOC4">
    <w:name w:val="toc 4"/>
    <w:basedOn w:val="Normal"/>
    <w:next w:val="Normal"/>
    <w:autoRedefine/>
    <w:unhideWhenUsed/>
    <w:rsid w:val="00E86F51"/>
    <w:pPr>
      <w:ind w:left="44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nhideWhenUsed/>
    <w:rsid w:val="00E86F51"/>
    <w:pPr>
      <w:ind w:left="6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nhideWhenUsed/>
    <w:rsid w:val="00E86F51"/>
    <w:pPr>
      <w:ind w:left="88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nhideWhenUsed/>
    <w:rsid w:val="00E86F51"/>
    <w:pPr>
      <w:ind w:left="11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nhideWhenUsed/>
    <w:rsid w:val="00E86F51"/>
    <w:pPr>
      <w:ind w:left="132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nhideWhenUsed/>
    <w:rsid w:val="00E86F51"/>
    <w:pPr>
      <w:ind w:left="1540"/>
    </w:pPr>
    <w:rPr>
      <w:rFonts w:asciiTheme="minorHAnsi" w:hAnsiTheme="minorHAnsi"/>
      <w:sz w:val="20"/>
    </w:rPr>
  </w:style>
  <w:style w:type="paragraph" w:customStyle="1" w:styleId="xmsonormal">
    <w:name w:val="x_msonormal"/>
    <w:basedOn w:val="Normal"/>
    <w:rsid w:val="002013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NZ" w:eastAsia="en-NZ" w:bidi="ar-SA"/>
    </w:rPr>
  </w:style>
  <w:style w:type="paragraph" w:customStyle="1" w:styleId="xmsolistparagraph">
    <w:name w:val="x_msolistparagraph"/>
    <w:basedOn w:val="Normal"/>
    <w:rsid w:val="002013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NZ" w:eastAsia="en-N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411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17915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6410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https://cdn.wikimg.net/strategywiki/images/thumb/8/87/1942_Boss_Green.png/300px-1942_Boss_Green.png" TargetMode="External"/><Relationship Id="rId18" Type="http://schemas.openxmlformats.org/officeDocument/2006/relationships/hyperlink" Target="https://unity3d.com/learn/tutorials/s/scripting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unity3d.com/learn/tutorials/s/scrip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eanpub.com/site_images/html5shootemupinanafternoon/player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http://www.hardcoregaming101.net/19xx/02%201943/1943%2018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pyxeledit.com/about.ph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B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AA1A7-57EA-4079-B3DC-4FB45310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BSC</Template>
  <TotalTime>711</TotalTime>
  <Pages>13</Pages>
  <Words>1549</Words>
  <Characters>11227</Characters>
  <Application>Microsoft Office Word</Application>
  <DocSecurity>0</DocSecurity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Waiariki Institute of Technology</Company>
  <LinksUpToDate>false</LinksUpToDate>
  <CharactersWithSpaces>12751</CharactersWithSpaces>
  <SharedDoc>false</SharedDoc>
  <HLinks>
    <vt:vector size="228" baseType="variant"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_Toc187657495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_Toc187657494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_Toc187657493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_Toc187657492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_Toc187657491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_Toc187657490</vt:lpwstr>
      </vt:variant>
      <vt:variant>
        <vt:i4>1441847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_Toc187657489</vt:lpwstr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_Toc187657488</vt:lpwstr>
      </vt:variant>
      <vt:variant>
        <vt:i4>1441847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_Toc187657487</vt:lpwstr>
      </vt:variant>
      <vt:variant>
        <vt:i4>1441847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_Toc187657486</vt:lpwstr>
      </vt:variant>
      <vt:variant>
        <vt:i4>1441847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_Toc187657485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_Toc187657484</vt:lpwstr>
      </vt:variant>
      <vt:variant>
        <vt:i4>1441847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_Toc187657483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_Toc187657482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_Toc187657481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_Toc187657480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_Toc187657479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_Toc187657478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_Toc187657477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_Toc187657476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_Toc187657475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_Toc187657474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_Toc187657473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_Toc187657472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_Toc187657471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_Toc187657470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_Toc187657469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_Toc187657468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_Toc187657467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_Toc187657466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_Toc187657465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_Toc187657464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_Toc187657463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_Toc187657462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_Toc187657461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_Toc187657460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_Toc187657459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_Toc187657458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Corban Hirawani</dc:creator>
  <cp:lastModifiedBy>Corban Hirawani</cp:lastModifiedBy>
  <cp:revision>74</cp:revision>
  <cp:lastPrinted>2017-01-10T08:29:00Z</cp:lastPrinted>
  <dcterms:created xsi:type="dcterms:W3CDTF">2017-08-22T01:41:00Z</dcterms:created>
  <dcterms:modified xsi:type="dcterms:W3CDTF">2017-09-06T23:38:00Z</dcterms:modified>
</cp:coreProperties>
</file>